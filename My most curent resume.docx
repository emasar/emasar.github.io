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9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19"/>
      </w:tblGrid>
      <w:tr w:rsidR="00692703" w:rsidRPr="00CF1A49" w:rsidTr="00A866EF">
        <w:trPr>
          <w:trHeight w:hRule="exact" w:val="1809"/>
        </w:trPr>
        <w:tc>
          <w:tcPr>
            <w:tcW w:w="9719" w:type="dxa"/>
            <w:tcMar>
              <w:top w:w="0" w:type="dxa"/>
              <w:bottom w:w="0" w:type="dxa"/>
            </w:tcMar>
          </w:tcPr>
          <w:p w:rsidR="00692703" w:rsidRPr="00DC309C" w:rsidRDefault="00DC309C" w:rsidP="00913946">
            <w:pPr>
              <w:pStyle w:val="Title"/>
              <w:rPr>
                <w:sz w:val="56"/>
              </w:rPr>
            </w:pPr>
            <w:r w:rsidRPr="00DC309C">
              <w:rPr>
                <w:b/>
                <w:sz w:val="56"/>
              </w:rPr>
              <w:t>EMMANUEL</w:t>
            </w:r>
            <w:r w:rsidR="00692703" w:rsidRPr="00DC309C">
              <w:rPr>
                <w:sz w:val="56"/>
              </w:rPr>
              <w:t xml:space="preserve"> </w:t>
            </w:r>
            <w:r w:rsidRPr="00DC309C">
              <w:rPr>
                <w:rStyle w:val="IntenseEmphasis"/>
                <w:sz w:val="56"/>
              </w:rPr>
              <w:t>SAMUEL ARINZE</w:t>
            </w:r>
          </w:p>
          <w:p w:rsidR="00692703" w:rsidRPr="002B3E50" w:rsidRDefault="002B3E50" w:rsidP="00913946">
            <w:pPr>
              <w:pStyle w:val="ContactInfo"/>
              <w:contextualSpacing w:val="0"/>
              <w:rPr>
                <w:b/>
              </w:rPr>
            </w:pPr>
            <w:r w:rsidRPr="002B3E50">
              <w:rPr>
                <w:b/>
              </w:rPr>
              <w:t>Address: 8, Madam Abigail Street Ten-Ten Estate Ota, Ogun State</w:t>
            </w:r>
            <w:r w:rsidR="00692703" w:rsidRPr="002B3E50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Divider dot:"/>
                <w:tag w:val="Divider dot:"/>
                <w:id w:val="-1459182552"/>
                <w:placeholder>
                  <w:docPart w:val="42D8EBAE5DB44FBDA08C6349CEAB710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B3E50">
                  <w:rPr>
                    <w:b/>
                  </w:rPr>
                  <w:t>·</w:t>
                </w:r>
              </w:sdtContent>
            </w:sdt>
            <w:r w:rsidR="00692703" w:rsidRPr="002B3E50">
              <w:rPr>
                <w:b/>
              </w:rPr>
              <w:t xml:space="preserve"> </w:t>
            </w:r>
            <w:r w:rsidRPr="002B3E50">
              <w:rPr>
                <w:b/>
              </w:rPr>
              <w:t xml:space="preserve">Phone: +2347067600682  </w:t>
            </w:r>
          </w:p>
          <w:p w:rsidR="002B3E50" w:rsidRPr="00000E62" w:rsidRDefault="002B3E50" w:rsidP="002B3E50">
            <w:pPr>
              <w:spacing w:line="259" w:lineRule="auto"/>
              <w:ind w:left="10" w:hanging="10"/>
              <w:jc w:val="center"/>
              <w:rPr>
                <w:b/>
                <w:color w:val="1D824C" w:themeColor="accent1"/>
              </w:rPr>
            </w:pPr>
            <w:r w:rsidRPr="00000E62">
              <w:rPr>
                <w:b/>
                <w:color w:val="1D824C" w:themeColor="accent1"/>
              </w:rPr>
              <w:t xml:space="preserve">Email: samuelarize67@gmail.com </w:t>
            </w:r>
            <w:r w:rsidR="00692703" w:rsidRPr="00000E62">
              <w:rPr>
                <w:b/>
                <w:color w:val="1D824C" w:themeColor="accent1"/>
              </w:rPr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Divider dot:"/>
                <w:tag w:val="Divider dot:"/>
                <w:id w:val="2000459528"/>
                <w:placeholder>
                  <w:docPart w:val="3DAF489FB7E04A66859513C3AE63035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00E62">
                  <w:rPr>
                    <w:b/>
                    <w:color w:val="1D824C" w:themeColor="accent1"/>
                  </w:rPr>
                  <w:t>·</w:t>
                </w:r>
              </w:sdtContent>
            </w:sdt>
            <w:r w:rsidR="00692703" w:rsidRPr="00000E62">
              <w:rPr>
                <w:b/>
                <w:color w:val="1D824C" w:themeColor="accent1"/>
              </w:rPr>
              <w:t xml:space="preserve"> </w:t>
            </w:r>
            <w:r w:rsidRPr="00000E62">
              <w:rPr>
                <w:b/>
                <w:color w:val="1D824C" w:themeColor="accent1"/>
              </w:rPr>
              <w:t xml:space="preserve">Linkedin.com/in/samuel-emmanuel.8672b8195 </w:t>
            </w:r>
          </w:p>
          <w:p w:rsidR="00692703" w:rsidRPr="00CF1A49" w:rsidRDefault="002B3E50" w:rsidP="00000E62">
            <w:pPr>
              <w:pStyle w:val="ContactInfoEmphasis"/>
              <w:contextualSpacing w:val="0"/>
            </w:pPr>
            <w:r w:rsidRPr="00000E62">
              <w:t xml:space="preserve"> </w:t>
            </w:r>
            <w:r w:rsidR="00692703" w:rsidRPr="00000E62">
              <w:t xml:space="preserve"> </w:t>
            </w:r>
            <w:r w:rsidR="00000E62" w:rsidRPr="00000E62">
              <w:t>Website: www.ESAR-80.COM</w:t>
            </w:r>
          </w:p>
        </w:tc>
      </w:tr>
      <w:tr w:rsidR="009571D8" w:rsidRPr="00CF1A49" w:rsidTr="00A866EF">
        <w:trPr>
          <w:trHeight w:val="7852"/>
        </w:trPr>
        <w:tc>
          <w:tcPr>
            <w:tcW w:w="9719" w:type="dxa"/>
            <w:tcMar>
              <w:top w:w="432" w:type="dxa"/>
            </w:tcMar>
          </w:tcPr>
          <w:p w:rsidR="0097583F" w:rsidRDefault="005D1F65" w:rsidP="00C3295E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</w:t>
            </w:r>
            <w:r w:rsidR="00C3295E" w:rsidRPr="00DD2734">
              <w:rPr>
                <w:b/>
                <w:sz w:val="32"/>
                <w:szCs w:val="32"/>
              </w:rPr>
              <w:t>PROFESSIONAL SUMMARY</w:t>
            </w:r>
            <w:r>
              <w:rPr>
                <w:b/>
                <w:sz w:val="32"/>
                <w:szCs w:val="32"/>
              </w:rPr>
              <w:t>------------------------------</w:t>
            </w:r>
            <w:r w:rsidR="0097583F">
              <w:rPr>
                <w:b/>
                <w:sz w:val="32"/>
                <w:szCs w:val="32"/>
              </w:rPr>
              <w:t>-</w:t>
            </w:r>
          </w:p>
          <w:p w:rsidR="001755A8" w:rsidRPr="005D1F65" w:rsidRDefault="001755A8" w:rsidP="00C3295E">
            <w:pPr>
              <w:contextualSpacing w:val="0"/>
              <w:rPr>
                <w:b/>
                <w:sz w:val="32"/>
                <w:szCs w:val="32"/>
              </w:rPr>
            </w:pPr>
          </w:p>
          <w:p w:rsidR="00C3295E" w:rsidRDefault="008E7787" w:rsidP="00C3295E">
            <w:pPr>
              <w:contextualSpacing w:val="0"/>
              <w:rPr>
                <w:sz w:val="24"/>
                <w:szCs w:val="24"/>
              </w:rPr>
            </w:pPr>
            <w:r w:rsidRPr="00761DD7">
              <w:rPr>
                <w:sz w:val="24"/>
                <w:szCs w:val="24"/>
              </w:rPr>
              <w:t>Proficient Electrical-Electronic Engineer with more th</w:t>
            </w:r>
            <w:r w:rsidR="00960791">
              <w:rPr>
                <w:sz w:val="24"/>
                <w:szCs w:val="24"/>
              </w:rPr>
              <w:t>an 7-years of experience driven</w:t>
            </w:r>
            <w:r w:rsidRPr="00761DD7">
              <w:rPr>
                <w:sz w:val="24"/>
                <w:szCs w:val="24"/>
              </w:rPr>
              <w:t xml:space="preserve"> over 100 projects to completion. Skilled in</w:t>
            </w:r>
            <w:r w:rsidR="00960791">
              <w:rPr>
                <w:sz w:val="24"/>
                <w:szCs w:val="24"/>
              </w:rPr>
              <w:t xml:space="preserve"> Electrical</w:t>
            </w:r>
            <w:r w:rsidRPr="00761DD7">
              <w:rPr>
                <w:sz w:val="24"/>
                <w:szCs w:val="24"/>
              </w:rPr>
              <w:t xml:space="preserve"> Engineering and ICT </w:t>
            </w:r>
            <w:r w:rsidR="006702B6" w:rsidRPr="00761DD7">
              <w:rPr>
                <w:sz w:val="24"/>
                <w:szCs w:val="24"/>
              </w:rPr>
              <w:t xml:space="preserve">project management with outstanding technical abilities. Detail and result oriented personnel. Team player with strong organizational </w:t>
            </w:r>
            <w:r w:rsidR="009B6923" w:rsidRPr="00761DD7">
              <w:rPr>
                <w:sz w:val="24"/>
                <w:szCs w:val="24"/>
              </w:rPr>
              <w:t>potential. Capacity to handle multiple projects simultaneously with a high degre</w:t>
            </w:r>
            <w:r w:rsidR="00DD2734" w:rsidRPr="00761DD7">
              <w:rPr>
                <w:sz w:val="24"/>
                <w:szCs w:val="24"/>
              </w:rPr>
              <w:t>e of accuracy.</w:t>
            </w:r>
            <w:r w:rsidR="009B6923" w:rsidRPr="00761DD7">
              <w:rPr>
                <w:sz w:val="24"/>
                <w:szCs w:val="24"/>
              </w:rPr>
              <w:t xml:space="preserve"> </w:t>
            </w:r>
          </w:p>
          <w:p w:rsidR="00761DD7" w:rsidRDefault="00761DD7" w:rsidP="00C3295E">
            <w:pPr>
              <w:contextualSpacing w:val="0"/>
              <w:rPr>
                <w:sz w:val="24"/>
                <w:szCs w:val="24"/>
              </w:rPr>
            </w:pPr>
          </w:p>
          <w:p w:rsidR="00761DD7" w:rsidRDefault="00761DD7" w:rsidP="00C3295E">
            <w:pPr>
              <w:contextualSpacing w:val="0"/>
              <w:rPr>
                <w:sz w:val="24"/>
                <w:szCs w:val="24"/>
              </w:rPr>
            </w:pPr>
          </w:p>
          <w:p w:rsidR="00761DD7" w:rsidRDefault="005D1F65" w:rsidP="00761DD7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----------------------------------</w:t>
            </w:r>
            <w:r w:rsidR="00761DD7">
              <w:rPr>
                <w:b/>
                <w:sz w:val="32"/>
                <w:szCs w:val="32"/>
              </w:rPr>
              <w:t>ACCOM</w:t>
            </w:r>
            <w:r w:rsidR="00DC76DD">
              <w:rPr>
                <w:b/>
                <w:sz w:val="32"/>
                <w:szCs w:val="32"/>
              </w:rPr>
              <w:t>PLISHMENTS</w:t>
            </w:r>
            <w:r>
              <w:rPr>
                <w:b/>
                <w:sz w:val="32"/>
                <w:szCs w:val="32"/>
              </w:rPr>
              <w:t>-------------------------------------</w:t>
            </w:r>
          </w:p>
          <w:p w:rsidR="0097583F" w:rsidRPr="00DD2734" w:rsidRDefault="0097583F" w:rsidP="00761DD7">
            <w:pPr>
              <w:contextualSpacing w:val="0"/>
              <w:rPr>
                <w:sz w:val="32"/>
                <w:szCs w:val="32"/>
              </w:rPr>
            </w:pPr>
          </w:p>
          <w:p w:rsidR="00DC76DD" w:rsidRPr="006B3542" w:rsidRDefault="00DC76DD" w:rsidP="00DC76DD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Installation of Inverter system, Digital CCTV cameras and Server and Data storage</w:t>
            </w:r>
            <w:r w:rsidR="00A97E61">
              <w:rPr>
                <w:sz w:val="24"/>
                <w:szCs w:val="24"/>
              </w:rPr>
              <w:t xml:space="preserve"> setup</w:t>
            </w:r>
            <w:r w:rsidRPr="006B3542">
              <w:rPr>
                <w:sz w:val="24"/>
                <w:szCs w:val="24"/>
              </w:rPr>
              <w:t>, Biometric</w:t>
            </w:r>
            <w:r w:rsidR="006B3542" w:rsidRPr="006B3542">
              <w:rPr>
                <w:sz w:val="24"/>
                <w:szCs w:val="24"/>
              </w:rPr>
              <w:t xml:space="preserve"> Access Control D</w:t>
            </w:r>
            <w:r w:rsidRPr="006B3542">
              <w:rPr>
                <w:sz w:val="24"/>
                <w:szCs w:val="24"/>
              </w:rPr>
              <w:t>oors</w:t>
            </w:r>
            <w:r w:rsidR="006B3542">
              <w:rPr>
                <w:sz w:val="24"/>
                <w:szCs w:val="24"/>
              </w:rPr>
              <w:t>,</w:t>
            </w:r>
            <w:r w:rsidR="00A97E61">
              <w:rPr>
                <w:sz w:val="24"/>
                <w:szCs w:val="24"/>
              </w:rPr>
              <w:t xml:space="preserve"> Time-a</w:t>
            </w:r>
            <w:r w:rsidR="006B3542">
              <w:rPr>
                <w:sz w:val="24"/>
                <w:szCs w:val="24"/>
              </w:rPr>
              <w:t>ttendance</w:t>
            </w:r>
            <w:r w:rsidR="00A97E61">
              <w:rPr>
                <w:sz w:val="24"/>
                <w:szCs w:val="24"/>
              </w:rPr>
              <w:t>, Canteen-ticketing, Turnstile</w:t>
            </w:r>
            <w:r w:rsidR="006B3542">
              <w:rPr>
                <w:sz w:val="24"/>
                <w:szCs w:val="24"/>
              </w:rPr>
              <w:t xml:space="preserve"> gate,</w:t>
            </w:r>
            <w:r w:rsidRPr="006B3542">
              <w:rPr>
                <w:sz w:val="24"/>
                <w:szCs w:val="24"/>
              </w:rPr>
              <w:t xml:space="preserve"> and General maintenance at Nestle Nigeria Factory</w:t>
            </w:r>
            <w:r w:rsidR="007468E5">
              <w:rPr>
                <w:sz w:val="24"/>
                <w:szCs w:val="24"/>
              </w:rPr>
              <w:t>,</w:t>
            </w:r>
            <w:r w:rsidRPr="006B3542">
              <w:rPr>
                <w:sz w:val="24"/>
                <w:szCs w:val="24"/>
              </w:rPr>
              <w:t xml:space="preserve"> Agbara Ogun State.</w:t>
            </w:r>
          </w:p>
          <w:p w:rsidR="00DC76DD" w:rsidRPr="006B3542" w:rsidRDefault="00DC76DD" w:rsidP="00DC76DD">
            <w:pPr>
              <w:spacing w:after="4"/>
              <w:ind w:left="360"/>
              <w:rPr>
                <w:sz w:val="24"/>
                <w:szCs w:val="24"/>
              </w:rPr>
            </w:pPr>
          </w:p>
          <w:p w:rsidR="00DC76DD" w:rsidRDefault="00DC76DD" w:rsidP="00DC76DD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Installation of Inverter system, Digital CCTV cameras and</w:t>
            </w:r>
            <w:r w:rsidR="00A97E61">
              <w:rPr>
                <w:sz w:val="24"/>
                <w:szCs w:val="24"/>
              </w:rPr>
              <w:t xml:space="preserve"> </w:t>
            </w:r>
            <w:r w:rsidR="00A97E61" w:rsidRPr="006B3542">
              <w:rPr>
                <w:sz w:val="24"/>
                <w:szCs w:val="24"/>
              </w:rPr>
              <w:t>Server and Data storage</w:t>
            </w:r>
            <w:r w:rsidR="00A97E61">
              <w:rPr>
                <w:sz w:val="24"/>
                <w:szCs w:val="24"/>
              </w:rPr>
              <w:t xml:space="preserve"> setup</w:t>
            </w:r>
            <w:r w:rsidR="006B3542" w:rsidRPr="006B3542">
              <w:rPr>
                <w:sz w:val="24"/>
                <w:szCs w:val="24"/>
              </w:rPr>
              <w:t>,</w:t>
            </w:r>
            <w:r w:rsidRPr="006B3542">
              <w:rPr>
                <w:sz w:val="24"/>
                <w:szCs w:val="24"/>
              </w:rPr>
              <w:t xml:space="preserve"> Biometric</w:t>
            </w:r>
            <w:r w:rsidR="006B3542" w:rsidRPr="006B3542">
              <w:rPr>
                <w:sz w:val="24"/>
                <w:szCs w:val="24"/>
              </w:rPr>
              <w:t xml:space="preserve"> Access Control Doors</w:t>
            </w:r>
            <w:r w:rsidRPr="006B3542">
              <w:rPr>
                <w:sz w:val="24"/>
                <w:szCs w:val="24"/>
              </w:rPr>
              <w:t xml:space="preserve"> </w:t>
            </w:r>
            <w:r w:rsidR="006B3542" w:rsidRPr="006B3542">
              <w:rPr>
                <w:sz w:val="24"/>
                <w:szCs w:val="24"/>
              </w:rPr>
              <w:t>and General m</w:t>
            </w:r>
            <w:r w:rsidRPr="006B3542">
              <w:rPr>
                <w:sz w:val="24"/>
                <w:szCs w:val="24"/>
              </w:rPr>
              <w:t xml:space="preserve">aintenance at Nestle Nigeria Water </w:t>
            </w:r>
            <w:r w:rsidR="007468E5" w:rsidRPr="006B3542">
              <w:rPr>
                <w:sz w:val="24"/>
                <w:szCs w:val="24"/>
              </w:rPr>
              <w:t>Factory, Abaji</w:t>
            </w:r>
            <w:r w:rsidRPr="006B3542">
              <w:rPr>
                <w:sz w:val="24"/>
                <w:szCs w:val="24"/>
              </w:rPr>
              <w:t xml:space="preserve"> Abuja.</w:t>
            </w:r>
          </w:p>
          <w:p w:rsidR="006B3542" w:rsidRPr="006B3542" w:rsidRDefault="006B3542" w:rsidP="006B3542">
            <w:pPr>
              <w:pStyle w:val="ListParagraph"/>
              <w:rPr>
                <w:sz w:val="24"/>
                <w:szCs w:val="24"/>
              </w:rPr>
            </w:pPr>
          </w:p>
          <w:p w:rsidR="006B3542" w:rsidRPr="006B3542" w:rsidRDefault="006B3542" w:rsidP="006B3542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Installation of Inverter system, Digital CCTV cameras and</w:t>
            </w:r>
            <w:r w:rsidR="00A97E61">
              <w:rPr>
                <w:sz w:val="24"/>
                <w:szCs w:val="24"/>
              </w:rPr>
              <w:t xml:space="preserve"> </w:t>
            </w:r>
            <w:r w:rsidR="00A97E61" w:rsidRPr="006B3542">
              <w:rPr>
                <w:sz w:val="24"/>
                <w:szCs w:val="24"/>
              </w:rPr>
              <w:t>Server and Data storage</w:t>
            </w:r>
            <w:r w:rsidR="00A97E61">
              <w:rPr>
                <w:sz w:val="24"/>
                <w:szCs w:val="24"/>
              </w:rPr>
              <w:t xml:space="preserve"> setup</w:t>
            </w:r>
            <w:r w:rsidRPr="006B3542">
              <w:rPr>
                <w:sz w:val="24"/>
                <w:szCs w:val="24"/>
              </w:rPr>
              <w:t>, Biometric Access Control Doors</w:t>
            </w:r>
            <w:r>
              <w:rPr>
                <w:sz w:val="24"/>
                <w:szCs w:val="24"/>
              </w:rPr>
              <w:t>,</w:t>
            </w:r>
            <w:r w:rsidR="00A97E61">
              <w:rPr>
                <w:sz w:val="24"/>
                <w:szCs w:val="24"/>
              </w:rPr>
              <w:t xml:space="preserve"> Time-attendance, Canteen-ticketing,</w:t>
            </w:r>
            <w:r>
              <w:rPr>
                <w:sz w:val="24"/>
                <w:szCs w:val="24"/>
              </w:rPr>
              <w:t xml:space="preserve"> </w:t>
            </w:r>
            <w:r w:rsidRPr="006B3542">
              <w:rPr>
                <w:sz w:val="24"/>
                <w:szCs w:val="24"/>
              </w:rPr>
              <w:t>Fire alarm system</w:t>
            </w:r>
            <w:r>
              <w:rPr>
                <w:sz w:val="24"/>
                <w:szCs w:val="24"/>
              </w:rPr>
              <w:t xml:space="preserve"> </w:t>
            </w:r>
            <w:r w:rsidRPr="006B3542">
              <w:rPr>
                <w:sz w:val="24"/>
                <w:szCs w:val="24"/>
              </w:rPr>
              <w:t>and General maintenance at Nestle Nigeria</w:t>
            </w:r>
            <w:r>
              <w:rPr>
                <w:sz w:val="24"/>
                <w:szCs w:val="24"/>
              </w:rPr>
              <w:t xml:space="preserve"> Factory</w:t>
            </w:r>
            <w:r w:rsidR="007468E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6B3542">
              <w:rPr>
                <w:sz w:val="24"/>
                <w:szCs w:val="24"/>
              </w:rPr>
              <w:t xml:space="preserve">Sagamu </w:t>
            </w:r>
            <w:r>
              <w:rPr>
                <w:sz w:val="24"/>
                <w:szCs w:val="24"/>
              </w:rPr>
              <w:t>Ogun State.</w:t>
            </w:r>
          </w:p>
          <w:p w:rsidR="00DC76DD" w:rsidRPr="006B3542" w:rsidRDefault="00DC76DD" w:rsidP="00DC76DD">
            <w:pPr>
              <w:spacing w:after="4"/>
              <w:rPr>
                <w:sz w:val="24"/>
                <w:szCs w:val="24"/>
              </w:rPr>
            </w:pPr>
          </w:p>
          <w:p w:rsidR="00DC76DD" w:rsidRPr="006B3542" w:rsidRDefault="007468E5" w:rsidP="00DC76DD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Installation of Inverter system, Digital CCTV cameras and</w:t>
            </w:r>
            <w:r>
              <w:rPr>
                <w:sz w:val="24"/>
                <w:szCs w:val="24"/>
              </w:rPr>
              <w:t xml:space="preserve"> Server </w:t>
            </w:r>
            <w:r w:rsidRPr="006B3542">
              <w:rPr>
                <w:sz w:val="24"/>
                <w:szCs w:val="24"/>
              </w:rPr>
              <w:t>and Data storage</w:t>
            </w:r>
            <w:r>
              <w:rPr>
                <w:sz w:val="24"/>
                <w:szCs w:val="24"/>
              </w:rPr>
              <w:t xml:space="preserve"> setup</w:t>
            </w:r>
            <w:r w:rsidRPr="006B3542">
              <w:rPr>
                <w:sz w:val="24"/>
                <w:szCs w:val="24"/>
              </w:rPr>
              <w:t>, Biometric</w:t>
            </w:r>
            <w:r>
              <w:rPr>
                <w:sz w:val="24"/>
                <w:szCs w:val="24"/>
              </w:rPr>
              <w:t xml:space="preserve"> </w:t>
            </w:r>
            <w:r w:rsidRPr="006B3542">
              <w:rPr>
                <w:sz w:val="24"/>
                <w:szCs w:val="24"/>
              </w:rPr>
              <w:t>Access Control Doors</w:t>
            </w:r>
            <w:r>
              <w:rPr>
                <w:sz w:val="24"/>
                <w:szCs w:val="24"/>
              </w:rPr>
              <w:t xml:space="preserve">, Time-attendance, </w:t>
            </w:r>
            <w:r w:rsidRPr="006B3542">
              <w:rPr>
                <w:sz w:val="24"/>
                <w:szCs w:val="24"/>
              </w:rPr>
              <w:t>Fire alarm system</w:t>
            </w:r>
            <w:r>
              <w:rPr>
                <w:sz w:val="24"/>
                <w:szCs w:val="24"/>
              </w:rPr>
              <w:t xml:space="preserve"> </w:t>
            </w:r>
            <w:r w:rsidRPr="006B3542">
              <w:rPr>
                <w:sz w:val="24"/>
                <w:szCs w:val="24"/>
              </w:rPr>
              <w:t xml:space="preserve">and General maintenance </w:t>
            </w:r>
            <w:r w:rsidR="00DC76DD" w:rsidRPr="006B3542">
              <w:rPr>
                <w:sz w:val="24"/>
                <w:szCs w:val="24"/>
              </w:rPr>
              <w:t xml:space="preserve">at Nestle Nigeria Distribution </w:t>
            </w:r>
            <w:r w:rsidRPr="006B3542">
              <w:rPr>
                <w:sz w:val="24"/>
                <w:szCs w:val="24"/>
              </w:rPr>
              <w:t>Centre</w:t>
            </w:r>
            <w:r>
              <w:rPr>
                <w:sz w:val="24"/>
                <w:szCs w:val="24"/>
              </w:rPr>
              <w:t>,</w:t>
            </w:r>
            <w:r w:rsidR="00DC76DD" w:rsidRPr="006B3542">
              <w:rPr>
                <w:sz w:val="24"/>
                <w:szCs w:val="24"/>
              </w:rPr>
              <w:t xml:space="preserve"> Agbara and Ota Ogun State.</w:t>
            </w:r>
          </w:p>
          <w:p w:rsidR="00DC76DD" w:rsidRPr="006B3542" w:rsidRDefault="00DC76DD" w:rsidP="00DC76DD">
            <w:pPr>
              <w:spacing w:after="4"/>
              <w:ind w:left="360"/>
              <w:rPr>
                <w:sz w:val="24"/>
                <w:szCs w:val="24"/>
              </w:rPr>
            </w:pPr>
          </w:p>
          <w:p w:rsidR="00DC76DD" w:rsidRPr="006B3542" w:rsidRDefault="007468E5" w:rsidP="00DC76DD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Installation of Inverter system, Digital CCTV cameras and</w:t>
            </w:r>
            <w:r>
              <w:rPr>
                <w:sz w:val="24"/>
                <w:szCs w:val="24"/>
              </w:rPr>
              <w:t xml:space="preserve"> Server </w:t>
            </w:r>
            <w:r w:rsidRPr="006B3542">
              <w:rPr>
                <w:sz w:val="24"/>
                <w:szCs w:val="24"/>
              </w:rPr>
              <w:t>and Data storage</w:t>
            </w:r>
            <w:r>
              <w:rPr>
                <w:sz w:val="24"/>
                <w:szCs w:val="24"/>
              </w:rPr>
              <w:t xml:space="preserve"> setup and General m</w:t>
            </w:r>
            <w:r w:rsidR="00DC76DD" w:rsidRPr="006B3542">
              <w:rPr>
                <w:sz w:val="24"/>
                <w:szCs w:val="24"/>
              </w:rPr>
              <w:t>aintenance at Nestle Nigeria Headquarter</w:t>
            </w:r>
            <w:r>
              <w:rPr>
                <w:sz w:val="24"/>
                <w:szCs w:val="24"/>
              </w:rPr>
              <w:t xml:space="preserve"> and branch Office,</w:t>
            </w:r>
            <w:r w:rsidR="00DC76DD" w:rsidRPr="006B3542">
              <w:rPr>
                <w:sz w:val="24"/>
                <w:szCs w:val="24"/>
              </w:rPr>
              <w:t xml:space="preserve"> Ilupeju Lagos State.</w:t>
            </w:r>
          </w:p>
          <w:p w:rsidR="00DC76DD" w:rsidRPr="006B3542" w:rsidRDefault="00DC76DD" w:rsidP="00DC76DD">
            <w:pPr>
              <w:pStyle w:val="ListParagraph"/>
              <w:rPr>
                <w:sz w:val="24"/>
                <w:szCs w:val="24"/>
              </w:rPr>
            </w:pPr>
          </w:p>
          <w:p w:rsidR="00DC76DD" w:rsidRDefault="00DC76DD" w:rsidP="00DC76DD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ind w:left="630"/>
              <w:jc w:val="both"/>
              <w:rPr>
                <w:sz w:val="24"/>
                <w:szCs w:val="24"/>
              </w:rPr>
            </w:pPr>
            <w:r w:rsidRPr="006B3542">
              <w:rPr>
                <w:sz w:val="24"/>
                <w:szCs w:val="24"/>
              </w:rPr>
              <w:t>Industrial electrical installations, I.T system Networking</w:t>
            </w:r>
            <w:r w:rsidR="00BF786A">
              <w:rPr>
                <w:sz w:val="24"/>
                <w:szCs w:val="24"/>
              </w:rPr>
              <w:t>,</w:t>
            </w:r>
            <w:r w:rsidR="00BF786A" w:rsidRPr="006B3542">
              <w:rPr>
                <w:sz w:val="24"/>
                <w:szCs w:val="24"/>
              </w:rPr>
              <w:t xml:space="preserve"> Digital CCTV cameras and</w:t>
            </w:r>
            <w:r w:rsidR="00BF786A">
              <w:rPr>
                <w:sz w:val="24"/>
                <w:szCs w:val="24"/>
              </w:rPr>
              <w:t xml:space="preserve"> </w:t>
            </w:r>
            <w:r w:rsidR="00BF786A" w:rsidRPr="006B3542">
              <w:rPr>
                <w:sz w:val="24"/>
                <w:szCs w:val="24"/>
              </w:rPr>
              <w:t>Server and Data storage</w:t>
            </w:r>
            <w:r w:rsidR="00BF786A">
              <w:rPr>
                <w:sz w:val="24"/>
                <w:szCs w:val="24"/>
              </w:rPr>
              <w:t xml:space="preserve"> setup</w:t>
            </w:r>
            <w:r w:rsidRPr="006B3542">
              <w:rPr>
                <w:sz w:val="24"/>
                <w:szCs w:val="24"/>
              </w:rPr>
              <w:t xml:space="preserve"> and Biometric</w:t>
            </w:r>
            <w:r w:rsidR="007468E5">
              <w:rPr>
                <w:sz w:val="24"/>
                <w:szCs w:val="24"/>
              </w:rPr>
              <w:t xml:space="preserve"> Access Control </w:t>
            </w:r>
            <w:r w:rsidR="00BF786A">
              <w:rPr>
                <w:sz w:val="24"/>
                <w:szCs w:val="24"/>
              </w:rPr>
              <w:t>Doors, Time-attendance, Canteen-ticketing, Turnstile gate</w:t>
            </w:r>
            <w:r w:rsidR="007468E5">
              <w:rPr>
                <w:sz w:val="24"/>
                <w:szCs w:val="24"/>
              </w:rPr>
              <w:t>,</w:t>
            </w:r>
            <w:r w:rsidR="00BF786A">
              <w:rPr>
                <w:sz w:val="24"/>
                <w:szCs w:val="24"/>
              </w:rPr>
              <w:t xml:space="preserve"> Boom-barrier and General m</w:t>
            </w:r>
            <w:r w:rsidRPr="006B3542">
              <w:rPr>
                <w:sz w:val="24"/>
                <w:szCs w:val="24"/>
              </w:rPr>
              <w:t>aintenance at Guinness Nigeria Factory Ogba Lagos State and Benin Edo State.</w:t>
            </w:r>
          </w:p>
          <w:p w:rsidR="00DC76DD" w:rsidRDefault="00DC76DD" w:rsidP="00FE1FBF">
            <w:pPr>
              <w:spacing w:after="4" w:line="247" w:lineRule="auto"/>
              <w:jc w:val="both"/>
              <w:rPr>
                <w:sz w:val="24"/>
                <w:szCs w:val="24"/>
              </w:rPr>
            </w:pPr>
          </w:p>
          <w:p w:rsidR="00FE1FBF" w:rsidRDefault="00FE1FBF" w:rsidP="00FE1FBF">
            <w:pPr>
              <w:spacing w:after="4" w:line="247" w:lineRule="auto"/>
              <w:jc w:val="both"/>
              <w:rPr>
                <w:sz w:val="24"/>
                <w:szCs w:val="24"/>
              </w:rPr>
            </w:pPr>
          </w:p>
          <w:p w:rsidR="00FE1FBF" w:rsidRPr="00FE1FBF" w:rsidRDefault="00FE1FBF" w:rsidP="00FE1FBF">
            <w:pPr>
              <w:spacing w:after="4" w:line="247" w:lineRule="auto"/>
              <w:jc w:val="both"/>
              <w:rPr>
                <w:sz w:val="24"/>
                <w:szCs w:val="24"/>
              </w:rPr>
            </w:pPr>
          </w:p>
          <w:p w:rsidR="006337EE" w:rsidRPr="00DD2734" w:rsidRDefault="00A62C05" w:rsidP="006337EE">
            <w:pPr>
              <w:contextualSpacing w:val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--------------------------------------------</w:t>
            </w:r>
            <w:r w:rsidR="006337EE">
              <w:rPr>
                <w:b/>
                <w:sz w:val="32"/>
                <w:szCs w:val="32"/>
              </w:rPr>
              <w:t>SKILLS</w:t>
            </w:r>
            <w:r>
              <w:rPr>
                <w:b/>
                <w:sz w:val="32"/>
                <w:szCs w:val="32"/>
              </w:rPr>
              <w:t>----------------------------------------------</w:t>
            </w:r>
          </w:p>
          <w:p w:rsidR="002452BC" w:rsidRDefault="00A62C05" w:rsidP="00CD1F5F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Management  </w:t>
            </w:r>
          </w:p>
          <w:p w:rsidR="00A62C05" w:rsidRPr="00CD1F5F" w:rsidRDefault="002452BC" w:rsidP="00CD1F5F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Site Survey</w:t>
            </w:r>
            <w:r w:rsidR="00A62C05">
              <w:rPr>
                <w:sz w:val="24"/>
                <w:szCs w:val="24"/>
              </w:rPr>
              <w:t xml:space="preserve">                                             </w:t>
            </w:r>
            <w:r w:rsidR="00CD1F5F">
              <w:rPr>
                <w:sz w:val="24"/>
                <w:szCs w:val="24"/>
              </w:rPr>
              <w:t xml:space="preserve"> </w:t>
            </w:r>
          </w:p>
          <w:p w:rsidR="00A62C05" w:rsidRPr="00A62C05" w:rsidRDefault="00A62C05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Design</w:t>
            </w:r>
          </w:p>
          <w:p w:rsidR="00A62C05" w:rsidRDefault="00A62C05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 w:rsidRPr="00A62C05">
              <w:rPr>
                <w:sz w:val="24"/>
                <w:szCs w:val="24"/>
              </w:rPr>
              <w:t>Budget Development</w:t>
            </w:r>
          </w:p>
          <w:p w:rsidR="00CD1F5F" w:rsidRDefault="00CD1F5F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Analysis</w:t>
            </w:r>
          </w:p>
          <w:p w:rsidR="00CD1F5F" w:rsidRDefault="00CD1F5F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&amp; I.T Equipment Repair</w:t>
            </w:r>
          </w:p>
          <w:p w:rsidR="00CD1F5F" w:rsidRDefault="00CD1F5F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&amp; I.T Troubleshooting</w:t>
            </w:r>
          </w:p>
          <w:p w:rsidR="00CD1F5F" w:rsidRDefault="00CD1F5F" w:rsidP="00CD1F5F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&amp; I.T Installation</w:t>
            </w:r>
            <w:r w:rsidR="002452BC">
              <w:rPr>
                <w:sz w:val="24"/>
                <w:szCs w:val="24"/>
              </w:rPr>
              <w:t xml:space="preserve"> and Configuration</w:t>
            </w:r>
          </w:p>
          <w:p w:rsidR="00CD1F5F" w:rsidRDefault="002452BC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Support a</w:t>
            </w:r>
            <w:r w:rsidR="003A39AC">
              <w:rPr>
                <w:sz w:val="24"/>
                <w:szCs w:val="24"/>
              </w:rPr>
              <w:t xml:space="preserve">nd Training of </w:t>
            </w:r>
            <w:r w:rsidR="00BD0B78">
              <w:rPr>
                <w:sz w:val="24"/>
                <w:szCs w:val="24"/>
              </w:rPr>
              <w:t>Technicians &amp;</w:t>
            </w:r>
            <w:r w:rsidR="003A39AC">
              <w:rPr>
                <w:sz w:val="24"/>
                <w:szCs w:val="24"/>
              </w:rPr>
              <w:t xml:space="preserve"> Control room o</w:t>
            </w:r>
            <w:r>
              <w:rPr>
                <w:sz w:val="24"/>
                <w:szCs w:val="24"/>
              </w:rPr>
              <w:t>perators</w:t>
            </w:r>
          </w:p>
          <w:p w:rsidR="002452BC" w:rsidRDefault="002452BC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Safety-Minded, and Subcontractor Coordination</w:t>
            </w:r>
          </w:p>
          <w:p w:rsidR="002452BC" w:rsidRDefault="002452BC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use of MS Office</w:t>
            </w:r>
            <w:r w:rsidR="003A39AC">
              <w:rPr>
                <w:sz w:val="24"/>
                <w:szCs w:val="24"/>
              </w:rPr>
              <w:t xml:space="preserve"> </w:t>
            </w:r>
          </w:p>
          <w:p w:rsidR="002452BC" w:rsidRDefault="002452BC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Design</w:t>
            </w:r>
          </w:p>
          <w:p w:rsidR="002452BC" w:rsidRDefault="002452BC" w:rsidP="00A62C05">
            <w:pPr>
              <w:pStyle w:val="ListParagraph"/>
              <w:numPr>
                <w:ilvl w:val="0"/>
                <w:numId w:val="14"/>
              </w:numPr>
              <w:spacing w:after="4" w:line="247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Verbal and Written Communication</w:t>
            </w:r>
          </w:p>
          <w:p w:rsidR="00761DD7" w:rsidRPr="00761DD7" w:rsidRDefault="00761DD7" w:rsidP="00C3295E">
            <w:pPr>
              <w:contextualSpacing w:val="0"/>
              <w:rPr>
                <w:color w:val="auto"/>
                <w:sz w:val="24"/>
                <w:szCs w:val="24"/>
              </w:rPr>
            </w:pPr>
          </w:p>
          <w:p w:rsidR="00C3295E" w:rsidRDefault="005D1F65" w:rsidP="00C3295E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</w:t>
            </w:r>
            <w:r w:rsidR="0097583F">
              <w:rPr>
                <w:b/>
                <w:sz w:val="32"/>
                <w:szCs w:val="32"/>
              </w:rPr>
              <w:t>-----------</w:t>
            </w:r>
            <w:r>
              <w:rPr>
                <w:b/>
                <w:sz w:val="32"/>
                <w:szCs w:val="32"/>
              </w:rPr>
              <w:t>WORK HISTORY</w:t>
            </w:r>
            <w:r w:rsidR="0097583F">
              <w:rPr>
                <w:b/>
                <w:sz w:val="32"/>
                <w:szCs w:val="32"/>
              </w:rPr>
              <w:t xml:space="preserve"> AND EXPERIENCE</w:t>
            </w:r>
            <w:r w:rsidR="00A866EF">
              <w:rPr>
                <w:b/>
                <w:sz w:val="32"/>
                <w:szCs w:val="32"/>
              </w:rPr>
              <w:t>--</w:t>
            </w:r>
            <w:r>
              <w:rPr>
                <w:b/>
                <w:sz w:val="32"/>
                <w:szCs w:val="32"/>
              </w:rPr>
              <w:t>--------------</w:t>
            </w:r>
            <w:r w:rsidR="00A866EF">
              <w:rPr>
                <w:b/>
                <w:sz w:val="32"/>
                <w:szCs w:val="32"/>
              </w:rPr>
              <w:t>-------</w:t>
            </w:r>
            <w:r w:rsidR="0097583F">
              <w:rPr>
                <w:b/>
                <w:sz w:val="32"/>
                <w:szCs w:val="32"/>
              </w:rPr>
              <w:t>-------</w:t>
            </w:r>
          </w:p>
          <w:p w:rsidR="0097583F" w:rsidRPr="0097583F" w:rsidRDefault="0097583F" w:rsidP="00C3295E">
            <w:pPr>
              <w:contextualSpacing w:val="0"/>
              <w:rPr>
                <w:b/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sz w:val="24"/>
                <w:szCs w:val="24"/>
              </w:rPr>
            </w:pPr>
            <w:r w:rsidRPr="0097583F">
              <w:rPr>
                <w:bCs/>
                <w:sz w:val="24"/>
                <w:szCs w:val="24"/>
              </w:rPr>
              <w:t>Mundial Engineering Ltd. No 13, Isaacstan Off Wempco Road, Ikeja, Lagos Nigeria</w:t>
            </w:r>
            <w:r w:rsidRPr="0097583F">
              <w:rPr>
                <w:sz w:val="24"/>
                <w:szCs w:val="24"/>
              </w:rPr>
              <w:t>.</w:t>
            </w: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i/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b/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</w:t>
            </w:r>
            <w:r w:rsidRPr="0097583F">
              <w:rPr>
                <w:b/>
                <w:sz w:val="24"/>
                <w:szCs w:val="24"/>
              </w:rPr>
              <w:t>Position</w:t>
            </w:r>
            <w:r w:rsidRPr="0097583F">
              <w:rPr>
                <w:b/>
                <w:i/>
                <w:sz w:val="24"/>
                <w:szCs w:val="24"/>
              </w:rPr>
              <w:t>:</w:t>
            </w:r>
            <w:r w:rsidRPr="0097583F">
              <w:rPr>
                <w:b/>
                <w:sz w:val="24"/>
                <w:szCs w:val="24"/>
              </w:rPr>
              <w:t xml:space="preserve"> Project Engineer                                           </w:t>
            </w:r>
            <w:r w:rsidRPr="0097583F">
              <w:rPr>
                <w:sz w:val="24"/>
                <w:szCs w:val="24"/>
              </w:rPr>
              <w:t>22</w:t>
            </w:r>
            <w:r w:rsidRPr="0097583F">
              <w:rPr>
                <w:sz w:val="24"/>
                <w:szCs w:val="24"/>
                <w:vertAlign w:val="superscript"/>
              </w:rPr>
              <w:t>nd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January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2020 till Date</w:t>
            </w:r>
          </w:p>
          <w:p w:rsidR="0097583F" w:rsidRPr="0097583F" w:rsidRDefault="0097583F" w:rsidP="0097583F">
            <w:pPr>
              <w:spacing w:line="259" w:lineRule="auto"/>
              <w:rPr>
                <w:sz w:val="24"/>
                <w:szCs w:val="24"/>
              </w:rPr>
            </w:pPr>
            <w:r w:rsidRPr="0097583F">
              <w:rPr>
                <w:i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Responsibilities:</w:t>
            </w:r>
          </w:p>
          <w:p w:rsidR="0097583F" w:rsidRPr="0097583F" w:rsidRDefault="0097583F" w:rsidP="0097583F">
            <w:pPr>
              <w:pStyle w:val="ListParagraph"/>
              <w:numPr>
                <w:ilvl w:val="0"/>
                <w:numId w:val="15"/>
              </w:numPr>
              <w:spacing w:after="12" w:line="271" w:lineRule="auto"/>
              <w:ind w:hanging="370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Complete engineering projects by organizing and controlling project elements</w:t>
            </w:r>
          </w:p>
          <w:p w:rsidR="0097583F" w:rsidRPr="0097583F" w:rsidRDefault="0097583F" w:rsidP="0097583F">
            <w:pPr>
              <w:pStyle w:val="ListParagraph"/>
              <w:numPr>
                <w:ilvl w:val="0"/>
                <w:numId w:val="15"/>
              </w:numPr>
              <w:spacing w:after="12" w:line="271" w:lineRule="auto"/>
              <w:ind w:hanging="370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Develops project objectives and plans conferring with management</w:t>
            </w:r>
          </w:p>
          <w:p w:rsidR="0097583F" w:rsidRPr="0097583F" w:rsidRDefault="0097583F" w:rsidP="0097583F">
            <w:pPr>
              <w:pStyle w:val="ListParagraph"/>
              <w:numPr>
                <w:ilvl w:val="0"/>
                <w:numId w:val="15"/>
              </w:numPr>
              <w:spacing w:after="12" w:line="271" w:lineRule="auto"/>
              <w:ind w:hanging="370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Maintains project schedule by monitoring project progress, coordinating activities and resolving problems</w:t>
            </w:r>
          </w:p>
          <w:p w:rsidR="0097583F" w:rsidRPr="0097583F" w:rsidRDefault="0097583F" w:rsidP="0097583F">
            <w:pPr>
              <w:pStyle w:val="ListParagraph"/>
              <w:numPr>
                <w:ilvl w:val="0"/>
                <w:numId w:val="15"/>
              </w:numPr>
              <w:spacing w:after="12" w:line="271" w:lineRule="auto"/>
              <w:ind w:hanging="370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Controls project plan by reviewing design, specifications and recommend actions</w:t>
            </w:r>
          </w:p>
          <w:p w:rsidR="0097583F" w:rsidRPr="0097583F" w:rsidRDefault="0097583F" w:rsidP="0097583F">
            <w:pPr>
              <w:pStyle w:val="ListParagraph"/>
              <w:numPr>
                <w:ilvl w:val="0"/>
                <w:numId w:val="15"/>
              </w:numPr>
              <w:spacing w:after="12" w:line="271" w:lineRule="auto"/>
              <w:ind w:hanging="370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Prepares project status report by collecting, analyzing and summarize information</w:t>
            </w:r>
          </w:p>
          <w:p w:rsidR="0097583F" w:rsidRPr="0097583F" w:rsidRDefault="0097583F" w:rsidP="0097583F">
            <w:pPr>
              <w:spacing w:after="12" w:line="271" w:lineRule="auto"/>
              <w:ind w:left="436"/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12" w:line="271" w:lineRule="auto"/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sz w:val="24"/>
                <w:szCs w:val="24"/>
              </w:rPr>
            </w:pP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Mundial Engineering Ltd. No 13, Isaacstan Off Wempco Road, Ikeja, Lagos Nigeria.</w:t>
            </w:r>
          </w:p>
          <w:p w:rsidR="0097583F" w:rsidRPr="0097583F" w:rsidRDefault="0097583F" w:rsidP="0097583F">
            <w:pPr>
              <w:spacing w:after="168"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.</w:t>
            </w: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b/>
                <w:sz w:val="24"/>
                <w:szCs w:val="24"/>
              </w:rPr>
            </w:pPr>
            <w:r w:rsidRPr="0097583F">
              <w:rPr>
                <w:b/>
                <w:sz w:val="24"/>
                <w:szCs w:val="24"/>
              </w:rPr>
              <w:t>Position</w:t>
            </w:r>
            <w:r w:rsidRPr="0097583F">
              <w:rPr>
                <w:b/>
                <w:i/>
                <w:sz w:val="24"/>
                <w:szCs w:val="24"/>
              </w:rPr>
              <w:t>:</w:t>
            </w:r>
            <w:r w:rsidRPr="0097583F">
              <w:rPr>
                <w:b/>
                <w:sz w:val="24"/>
                <w:szCs w:val="24"/>
              </w:rPr>
              <w:t xml:space="preserve"> Project Supervisor                                            </w:t>
            </w:r>
            <w:r w:rsidRPr="0097583F">
              <w:rPr>
                <w:sz w:val="24"/>
                <w:szCs w:val="24"/>
              </w:rPr>
              <w:t>30th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June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2014 - 21</w:t>
            </w:r>
            <w:r w:rsidRPr="0097583F">
              <w:rPr>
                <w:sz w:val="24"/>
                <w:szCs w:val="24"/>
                <w:vertAlign w:val="superscript"/>
              </w:rPr>
              <w:t>st</w:t>
            </w:r>
            <w:r w:rsidRPr="0097583F">
              <w:rPr>
                <w:sz w:val="24"/>
                <w:szCs w:val="24"/>
              </w:rPr>
              <w:t xml:space="preserve"> January 2020</w:t>
            </w:r>
          </w:p>
          <w:p w:rsidR="0097583F" w:rsidRPr="0097583F" w:rsidRDefault="0097583F" w:rsidP="0097583F">
            <w:pPr>
              <w:spacing w:after="60" w:line="259" w:lineRule="auto"/>
              <w:ind w:left="101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Responsibilities:</w:t>
            </w:r>
            <w:r w:rsidRPr="0097583F">
              <w:rPr>
                <w:i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2" w:line="304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Performs preventive and corrective maintenance and repair on CCTV cameras, Biometric access control unit and electrical equipment.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2" w:line="304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Provide technical training for technicians and guide them through.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Site survey, design, install</w:t>
            </w:r>
            <w:r w:rsidR="000B3CE3">
              <w:rPr>
                <w:sz w:val="24"/>
                <w:szCs w:val="24"/>
              </w:rPr>
              <w:t>ation and commission of major I.</w:t>
            </w:r>
            <w:r w:rsidRPr="0097583F">
              <w:rPr>
                <w:sz w:val="24"/>
                <w:szCs w:val="24"/>
              </w:rPr>
              <w:t xml:space="preserve">T / Electrical projects.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Adhere to daily work plan, track time, and communicate daily with various technicians, Engineers and Operation Managers.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Handles electrical power and machine projects, Installation, configuration and maintenance of CCTV cameras, biometric access control and other IT related projects.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lastRenderedPageBreak/>
              <w:t>Reduced the cost of hiring expatriate on CCTV cameras, storage and server technical issues or setup by providing the same services.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Increased the level of contact awarded because of my </w:t>
            </w:r>
            <w:r w:rsidR="000B3CE3">
              <w:rPr>
                <w:sz w:val="24"/>
                <w:szCs w:val="24"/>
              </w:rPr>
              <w:t xml:space="preserve">outstanding </w:t>
            </w:r>
            <w:r w:rsidRPr="0097583F">
              <w:rPr>
                <w:sz w:val="24"/>
                <w:szCs w:val="24"/>
              </w:rPr>
              <w:t xml:space="preserve">performance. 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Resolve problems by providing technical support to both my technician and clients. </w:t>
            </w:r>
          </w:p>
          <w:p w:rsidR="0097583F" w:rsidRPr="0097583F" w:rsidRDefault="0097583F" w:rsidP="0097583F">
            <w:pPr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11"/>
              <w:ind w:left="101"/>
              <w:rPr>
                <w:b/>
                <w:bCs/>
                <w:sz w:val="24"/>
                <w:szCs w:val="24"/>
              </w:rPr>
            </w:pPr>
            <w:r w:rsidRPr="0097583F">
              <w:rPr>
                <w:b/>
                <w:bCs/>
                <w:sz w:val="24"/>
                <w:szCs w:val="24"/>
              </w:rPr>
              <w:t xml:space="preserve">Grand Product Company Ltd. No 6, Akinyemi Crescent, Munshin, Lagos Nigeria. </w:t>
            </w:r>
            <w:r w:rsidRPr="0097583F">
              <w:rPr>
                <w:b/>
                <w:bCs/>
                <w:i/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spacing w:after="11"/>
              <w:ind w:left="101"/>
              <w:rPr>
                <w:b/>
                <w:bCs/>
                <w:sz w:val="24"/>
                <w:szCs w:val="24"/>
              </w:rPr>
            </w:pPr>
          </w:p>
          <w:p w:rsidR="0097583F" w:rsidRPr="0097583F" w:rsidRDefault="0097583F" w:rsidP="0097583F">
            <w:pPr>
              <w:tabs>
                <w:tab w:val="center" w:pos="7879"/>
              </w:tabs>
              <w:spacing w:line="259" w:lineRule="auto"/>
              <w:rPr>
                <w:b/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 </w:t>
            </w:r>
            <w:r w:rsidRPr="0097583F">
              <w:rPr>
                <w:b/>
                <w:sz w:val="24"/>
                <w:szCs w:val="24"/>
              </w:rPr>
              <w:t xml:space="preserve">Position:  Electrical Technician </w:t>
            </w:r>
            <w:r w:rsidRPr="0097583F">
              <w:rPr>
                <w:b/>
                <w:sz w:val="24"/>
                <w:szCs w:val="24"/>
              </w:rPr>
              <w:tab/>
            </w:r>
            <w:r w:rsidRPr="0097583F">
              <w:rPr>
                <w:sz w:val="24"/>
                <w:szCs w:val="24"/>
              </w:rPr>
              <w:t>4</w:t>
            </w:r>
            <w:r w:rsidRPr="0097583F">
              <w:rPr>
                <w:sz w:val="24"/>
                <w:szCs w:val="24"/>
                <w:vertAlign w:val="superscript"/>
              </w:rPr>
              <w:t>th</w:t>
            </w:r>
            <w:r w:rsidRPr="0097583F">
              <w:rPr>
                <w:sz w:val="24"/>
                <w:szCs w:val="24"/>
              </w:rPr>
              <w:t xml:space="preserve"> February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2013 - 23</w:t>
            </w:r>
            <w:r w:rsidRPr="0097583F">
              <w:rPr>
                <w:sz w:val="24"/>
                <w:szCs w:val="24"/>
                <w:vertAlign w:val="superscript"/>
              </w:rPr>
              <w:t>rd</w:t>
            </w:r>
            <w:r w:rsidRPr="0097583F">
              <w:rPr>
                <w:sz w:val="24"/>
                <w:szCs w:val="24"/>
              </w:rPr>
              <w:t xml:space="preserve"> June 2014 </w:t>
            </w:r>
          </w:p>
          <w:p w:rsidR="0097583F" w:rsidRPr="0097583F" w:rsidRDefault="0097583F" w:rsidP="0097583F">
            <w:pPr>
              <w:spacing w:after="271"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 Responsibilities: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Assembling, installation, repair and maintenance of electrical panel, Air conditions and other electrical home appliances.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Worked in different section of the production line of the assembling and packaging.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Performs a wide variety of function such as installation, maintenance and repairs of equipment.  </w:t>
            </w:r>
          </w:p>
          <w:p w:rsidR="0097583F" w:rsidRPr="0097583F" w:rsidRDefault="0097583F" w:rsidP="0097583F">
            <w:pPr>
              <w:ind w:left="806"/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line="259" w:lineRule="auto"/>
              <w:ind w:left="821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spacing w:after="11"/>
              <w:ind w:left="101"/>
              <w:rPr>
                <w:b/>
                <w:bCs/>
                <w:sz w:val="24"/>
                <w:szCs w:val="24"/>
              </w:rPr>
            </w:pPr>
            <w:r w:rsidRPr="0097583F">
              <w:rPr>
                <w:b/>
                <w:bCs/>
                <w:sz w:val="24"/>
                <w:szCs w:val="24"/>
              </w:rPr>
              <w:t xml:space="preserve">Evergreen Telecom Enterprise. No 25 J.B.O Complex, Alagbado, Lagos Nigeria  </w:t>
            </w:r>
            <w:r w:rsidRPr="0097583F">
              <w:rPr>
                <w:b/>
                <w:bCs/>
                <w:i/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spacing w:after="115"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tabs>
                <w:tab w:val="center" w:pos="7922"/>
              </w:tabs>
              <w:spacing w:line="259" w:lineRule="auto"/>
              <w:rPr>
                <w:sz w:val="24"/>
                <w:szCs w:val="24"/>
              </w:rPr>
            </w:pPr>
            <w:r w:rsidRPr="0097583F">
              <w:rPr>
                <w:b/>
                <w:sz w:val="24"/>
                <w:szCs w:val="24"/>
              </w:rPr>
              <w:t xml:space="preserve">Position: Digital Satellite TV Technician </w:t>
            </w:r>
            <w:r w:rsidRPr="0097583F">
              <w:rPr>
                <w:b/>
                <w:sz w:val="24"/>
                <w:szCs w:val="24"/>
              </w:rPr>
              <w:tab/>
            </w:r>
            <w:r w:rsidRPr="0097583F">
              <w:rPr>
                <w:sz w:val="24"/>
                <w:szCs w:val="24"/>
              </w:rPr>
              <w:t>15</w:t>
            </w:r>
            <w:r w:rsidRPr="0097583F">
              <w:rPr>
                <w:sz w:val="24"/>
                <w:szCs w:val="24"/>
                <w:vertAlign w:val="superscript"/>
              </w:rPr>
              <w:t>th</w:t>
            </w:r>
            <w:r w:rsidRPr="0097583F">
              <w:rPr>
                <w:sz w:val="24"/>
                <w:szCs w:val="24"/>
              </w:rPr>
              <w:t xml:space="preserve"> March</w:t>
            </w:r>
            <w:r w:rsidRPr="0097583F">
              <w:rPr>
                <w:b/>
                <w:sz w:val="24"/>
                <w:szCs w:val="24"/>
              </w:rPr>
              <w:t xml:space="preserve"> </w:t>
            </w:r>
            <w:r w:rsidRPr="0097583F">
              <w:rPr>
                <w:sz w:val="24"/>
                <w:szCs w:val="24"/>
              </w:rPr>
              <w:t>2012 – 31</w:t>
            </w:r>
            <w:r w:rsidRPr="0097583F">
              <w:rPr>
                <w:sz w:val="24"/>
                <w:szCs w:val="24"/>
                <w:vertAlign w:val="superscript"/>
              </w:rPr>
              <w:t>st</w:t>
            </w:r>
            <w:r w:rsidRPr="0097583F">
              <w:rPr>
                <w:sz w:val="24"/>
                <w:szCs w:val="24"/>
              </w:rPr>
              <w:t xml:space="preserve"> January 2013</w:t>
            </w:r>
          </w:p>
          <w:p w:rsidR="0097583F" w:rsidRPr="0097583F" w:rsidRDefault="0097583F" w:rsidP="0097583F">
            <w:pPr>
              <w:spacing w:after="38"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Responsibilities: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Answer maintenance calls and troubleshooting required efficiently and follow up to provide solution.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line="304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Installation, assembling of digital satellite equipment and signal distributions.  </w:t>
            </w:r>
          </w:p>
          <w:p w:rsidR="0097583F" w:rsidRPr="0097583F" w:rsidRDefault="0097583F" w:rsidP="0097583F">
            <w:pPr>
              <w:numPr>
                <w:ilvl w:val="0"/>
                <w:numId w:val="15"/>
              </w:numPr>
              <w:spacing w:after="11" w:line="247" w:lineRule="auto"/>
              <w:ind w:hanging="360"/>
              <w:jc w:val="both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Digital Satellite TV signal tracking, installations and decoder repair.</w:t>
            </w:r>
          </w:p>
          <w:p w:rsidR="0097583F" w:rsidRPr="0097583F" w:rsidRDefault="0097583F" w:rsidP="0097583F">
            <w:pPr>
              <w:spacing w:after="11"/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after="11"/>
              <w:rPr>
                <w:sz w:val="24"/>
                <w:szCs w:val="24"/>
              </w:rPr>
            </w:pPr>
          </w:p>
          <w:p w:rsidR="0097583F" w:rsidRPr="0097583F" w:rsidRDefault="0097583F" w:rsidP="0097583F">
            <w:pPr>
              <w:spacing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</w:t>
            </w:r>
          </w:p>
          <w:p w:rsidR="0097583F" w:rsidRPr="0097583F" w:rsidRDefault="0097583F" w:rsidP="0097583F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 xml:space="preserve"> </w:t>
            </w:r>
            <w:r w:rsidRPr="0097583F">
              <w:rPr>
                <w:b/>
                <w:bCs/>
                <w:sz w:val="24"/>
                <w:szCs w:val="24"/>
              </w:rPr>
              <w:t>Chidex Electrical / Electronic Store, Caroline Plaza Abeokuta Exp-way Sango Ota Ogun State.</w:t>
            </w:r>
          </w:p>
          <w:p w:rsidR="0097583F" w:rsidRPr="0097583F" w:rsidRDefault="0097583F" w:rsidP="0097583F">
            <w:pPr>
              <w:spacing w:line="259" w:lineRule="auto"/>
              <w:rPr>
                <w:sz w:val="24"/>
                <w:szCs w:val="24"/>
              </w:rPr>
            </w:pPr>
            <w:r w:rsidRPr="0097583F">
              <w:rPr>
                <w:b/>
                <w:bCs/>
                <w:sz w:val="24"/>
                <w:szCs w:val="24"/>
              </w:rPr>
              <w:t>Position: Sales Boy</w:t>
            </w:r>
            <w:r w:rsidRPr="0097583F">
              <w:rPr>
                <w:sz w:val="24"/>
                <w:szCs w:val="24"/>
              </w:rPr>
              <w:t xml:space="preserve">                                                         28</w:t>
            </w:r>
            <w:r w:rsidRPr="0097583F">
              <w:rPr>
                <w:sz w:val="24"/>
                <w:szCs w:val="24"/>
                <w:vertAlign w:val="superscript"/>
              </w:rPr>
              <w:t>th</w:t>
            </w:r>
            <w:r w:rsidRPr="0097583F">
              <w:rPr>
                <w:sz w:val="24"/>
                <w:szCs w:val="24"/>
              </w:rPr>
              <w:t xml:space="preserve"> December 2006 – 30</w:t>
            </w:r>
            <w:r w:rsidRPr="0097583F">
              <w:rPr>
                <w:sz w:val="24"/>
                <w:szCs w:val="24"/>
                <w:vertAlign w:val="superscript"/>
              </w:rPr>
              <w:t>th</w:t>
            </w:r>
            <w:r w:rsidRPr="0097583F">
              <w:rPr>
                <w:sz w:val="24"/>
                <w:szCs w:val="24"/>
              </w:rPr>
              <w:t xml:space="preserve"> October 2008</w:t>
            </w:r>
          </w:p>
          <w:p w:rsidR="0097583F" w:rsidRPr="0097583F" w:rsidRDefault="0097583F" w:rsidP="0097583F">
            <w:pPr>
              <w:spacing w:line="259" w:lineRule="auto"/>
              <w:rPr>
                <w:sz w:val="24"/>
                <w:szCs w:val="24"/>
              </w:rPr>
            </w:pPr>
            <w:r w:rsidRPr="0097583F">
              <w:rPr>
                <w:sz w:val="24"/>
                <w:szCs w:val="24"/>
              </w:rPr>
              <w:t>Responsibilities:</w:t>
            </w:r>
          </w:p>
          <w:p w:rsidR="0097583F" w:rsidRPr="009F613C" w:rsidRDefault="0097583F" w:rsidP="009F613C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sz w:val="24"/>
                <w:szCs w:val="24"/>
              </w:rPr>
            </w:pPr>
            <w:r w:rsidRPr="009F613C">
              <w:rPr>
                <w:sz w:val="24"/>
                <w:szCs w:val="24"/>
              </w:rPr>
              <w:t>Supply and sales of electrical and electronics spare parts, materials and home appliances.</w:t>
            </w:r>
          </w:p>
          <w:p w:rsidR="00FE1FBF" w:rsidRDefault="00FE1FBF" w:rsidP="00C3295E">
            <w:pPr>
              <w:contextualSpacing w:val="0"/>
              <w:rPr>
                <w:sz w:val="32"/>
                <w:szCs w:val="32"/>
              </w:rPr>
            </w:pPr>
          </w:p>
          <w:p w:rsidR="00326ADF" w:rsidRDefault="00FE1FBF" w:rsidP="00FE1FBF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------------------------------------ EDUCATION---------------------------------------------</w:t>
            </w:r>
            <w:r w:rsidR="00326ADF">
              <w:rPr>
                <w:b/>
                <w:sz w:val="32"/>
                <w:szCs w:val="32"/>
              </w:rPr>
              <w:t>-</w:t>
            </w:r>
          </w:p>
          <w:p w:rsidR="00FE1FBF" w:rsidRDefault="00FE1FBF" w:rsidP="00FE1FBF">
            <w:pPr>
              <w:contextualSpacing w:val="0"/>
              <w:rPr>
                <w:b/>
                <w:sz w:val="32"/>
                <w:szCs w:val="32"/>
              </w:rPr>
            </w:pPr>
          </w:p>
          <w:p w:rsidR="00FE1FBF" w:rsidRPr="00FE1FBF" w:rsidRDefault="00FE1FBF" w:rsidP="00FE1FBF">
            <w:pPr>
              <w:spacing w:after="11"/>
              <w:ind w:left="720"/>
              <w:rPr>
                <w:b/>
                <w:bCs/>
                <w:sz w:val="24"/>
                <w:szCs w:val="24"/>
              </w:rPr>
            </w:pPr>
            <w:r w:rsidRPr="00FE1FBF">
              <w:rPr>
                <w:b/>
                <w:bCs/>
                <w:sz w:val="24"/>
                <w:szCs w:val="24"/>
              </w:rPr>
              <w:t xml:space="preserve">Higher National Diploma in Electrical Engineering (Power&amp; Machines) </w:t>
            </w:r>
          </w:p>
          <w:p w:rsidR="00FE1FBF" w:rsidRPr="00FE1FBF" w:rsidRDefault="00FE1FBF" w:rsidP="00FE1FBF">
            <w:pPr>
              <w:spacing w:after="11"/>
              <w:ind w:left="720"/>
              <w:rPr>
                <w:sz w:val="24"/>
                <w:szCs w:val="24"/>
              </w:rPr>
            </w:pPr>
            <w:r w:rsidRPr="00FE1FBF">
              <w:rPr>
                <w:sz w:val="24"/>
                <w:szCs w:val="24"/>
              </w:rPr>
              <w:t>13</w:t>
            </w:r>
            <w:r w:rsidRPr="00FE1FBF">
              <w:rPr>
                <w:sz w:val="24"/>
                <w:szCs w:val="24"/>
                <w:vertAlign w:val="superscript"/>
              </w:rPr>
              <w:t>th</w:t>
            </w:r>
            <w:r w:rsidRPr="00FE1FBF">
              <w:rPr>
                <w:sz w:val="24"/>
                <w:szCs w:val="24"/>
              </w:rPr>
              <w:t xml:space="preserve"> April 2014 – 24</w:t>
            </w:r>
            <w:r w:rsidRPr="00FE1FBF">
              <w:rPr>
                <w:sz w:val="24"/>
                <w:szCs w:val="24"/>
                <w:vertAlign w:val="superscript"/>
              </w:rPr>
              <w:t>th</w:t>
            </w:r>
            <w:r w:rsidRPr="00FE1FBF">
              <w:rPr>
                <w:sz w:val="24"/>
                <w:szCs w:val="24"/>
              </w:rPr>
              <w:t xml:space="preserve"> September 2016 Lagos State Polytechnic Ikorodu.</w:t>
            </w:r>
          </w:p>
          <w:p w:rsidR="00FE1FBF" w:rsidRPr="00FE1FBF" w:rsidRDefault="00FE1FBF" w:rsidP="00FE1FBF">
            <w:pPr>
              <w:spacing w:after="11"/>
              <w:ind w:left="720"/>
              <w:rPr>
                <w:sz w:val="24"/>
                <w:szCs w:val="24"/>
              </w:rPr>
            </w:pPr>
          </w:p>
          <w:p w:rsidR="00FE1FBF" w:rsidRPr="00FE1FBF" w:rsidRDefault="00FE1FBF" w:rsidP="00FE1FBF">
            <w:pPr>
              <w:ind w:left="720" w:right="1413"/>
              <w:rPr>
                <w:sz w:val="24"/>
                <w:szCs w:val="24"/>
              </w:rPr>
            </w:pPr>
            <w:r w:rsidRPr="00FE1FBF">
              <w:rPr>
                <w:b/>
                <w:bCs/>
                <w:sz w:val="24"/>
                <w:szCs w:val="24"/>
              </w:rPr>
              <w:t>Ordinary National Diploma in Electrical Electronic Engineering</w:t>
            </w:r>
            <w:r w:rsidRPr="00FE1FBF">
              <w:rPr>
                <w:sz w:val="24"/>
                <w:szCs w:val="24"/>
              </w:rPr>
              <w:t>: 20</w:t>
            </w:r>
            <w:r w:rsidRPr="00FE1FBF">
              <w:rPr>
                <w:sz w:val="24"/>
                <w:szCs w:val="24"/>
                <w:vertAlign w:val="superscript"/>
              </w:rPr>
              <w:t>th</w:t>
            </w:r>
            <w:r w:rsidRPr="00FE1FBF">
              <w:rPr>
                <w:sz w:val="24"/>
                <w:szCs w:val="24"/>
              </w:rPr>
              <w:t xml:space="preserve"> November 2008 – 18</w:t>
            </w:r>
            <w:r w:rsidRPr="00FE1FBF">
              <w:rPr>
                <w:sz w:val="24"/>
                <w:szCs w:val="24"/>
                <w:vertAlign w:val="superscript"/>
              </w:rPr>
              <w:t>th</w:t>
            </w:r>
            <w:r w:rsidRPr="00FE1FBF">
              <w:rPr>
                <w:sz w:val="24"/>
                <w:szCs w:val="24"/>
              </w:rPr>
              <w:t xml:space="preserve"> December 2011 Lagos State Polytechnic Ikorodu.</w:t>
            </w:r>
          </w:p>
          <w:p w:rsidR="00FE1FBF" w:rsidRPr="00FE1FBF" w:rsidRDefault="00FE1FBF" w:rsidP="00FE1FBF">
            <w:pPr>
              <w:ind w:left="720" w:right="1413"/>
              <w:rPr>
                <w:sz w:val="24"/>
                <w:szCs w:val="24"/>
              </w:rPr>
            </w:pPr>
          </w:p>
          <w:p w:rsidR="00FE1FBF" w:rsidRDefault="00FE1FBF" w:rsidP="00FE1FBF">
            <w:pPr>
              <w:ind w:left="720" w:right="1413"/>
              <w:rPr>
                <w:sz w:val="24"/>
                <w:szCs w:val="24"/>
              </w:rPr>
            </w:pPr>
            <w:r w:rsidRPr="00FE1FBF">
              <w:rPr>
                <w:b/>
                <w:bCs/>
                <w:sz w:val="24"/>
                <w:szCs w:val="24"/>
              </w:rPr>
              <w:t>West African Senior School Certificate (WAEC)</w:t>
            </w:r>
            <w:r w:rsidR="00326ADF">
              <w:rPr>
                <w:b/>
                <w:bCs/>
                <w:sz w:val="24"/>
                <w:szCs w:val="24"/>
              </w:rPr>
              <w:t>: G.C.E</w:t>
            </w:r>
            <w:r w:rsidRPr="00FE1FBF">
              <w:rPr>
                <w:b/>
                <w:bCs/>
                <w:sz w:val="24"/>
                <w:szCs w:val="24"/>
              </w:rPr>
              <w:t xml:space="preserve"> December 2006</w:t>
            </w:r>
            <w:r w:rsidRPr="00FE1FBF">
              <w:rPr>
                <w:sz w:val="24"/>
                <w:szCs w:val="24"/>
              </w:rPr>
              <w:t>.</w:t>
            </w:r>
          </w:p>
          <w:p w:rsidR="00326ADF" w:rsidRPr="00FE1FBF" w:rsidRDefault="00326ADF" w:rsidP="00FE1FBF">
            <w:pPr>
              <w:ind w:left="720" w:right="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High School-Ibeju Lekki Lagos State.</w:t>
            </w:r>
          </w:p>
          <w:p w:rsidR="00326ADF" w:rsidRDefault="00FE1FBF" w:rsidP="00326ADF">
            <w:pPr>
              <w:contextualSpacing w:val="0"/>
              <w:rPr>
                <w:b/>
                <w:sz w:val="32"/>
                <w:szCs w:val="32"/>
              </w:rPr>
            </w:pPr>
            <w:r w:rsidRPr="00FE1FBF">
              <w:rPr>
                <w:sz w:val="24"/>
                <w:szCs w:val="24"/>
              </w:rPr>
              <w:lastRenderedPageBreak/>
              <w:t xml:space="preserve"> </w:t>
            </w:r>
            <w:r w:rsidR="00326ADF">
              <w:rPr>
                <w:b/>
                <w:sz w:val="32"/>
                <w:szCs w:val="32"/>
              </w:rPr>
              <w:t>-----------------------------------AFFILI</w:t>
            </w:r>
            <w:r w:rsidR="005C6085">
              <w:rPr>
                <w:b/>
                <w:sz w:val="32"/>
                <w:szCs w:val="32"/>
              </w:rPr>
              <w:t>A</w:t>
            </w:r>
            <w:r w:rsidR="00326ADF">
              <w:rPr>
                <w:b/>
                <w:sz w:val="32"/>
                <w:szCs w:val="32"/>
              </w:rPr>
              <w:t>TIONS--------------------------------------------</w:t>
            </w:r>
            <w:r w:rsidR="005C6085">
              <w:rPr>
                <w:b/>
                <w:sz w:val="32"/>
                <w:szCs w:val="32"/>
              </w:rPr>
              <w:t>-</w:t>
            </w:r>
          </w:p>
          <w:p w:rsidR="005C6085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</w:p>
          <w:p w:rsidR="005C6085" w:rsidRPr="005C6085" w:rsidRDefault="005C6085" w:rsidP="005C6085">
            <w:pPr>
              <w:numPr>
                <w:ilvl w:val="0"/>
                <w:numId w:val="15"/>
              </w:numPr>
              <w:spacing w:after="36" w:line="259" w:lineRule="auto"/>
              <w:ind w:hanging="360"/>
              <w:jc w:val="both"/>
              <w:rPr>
                <w:sz w:val="24"/>
                <w:szCs w:val="24"/>
              </w:rPr>
            </w:pPr>
            <w:r w:rsidRPr="005C6085">
              <w:rPr>
                <w:sz w:val="24"/>
                <w:szCs w:val="24"/>
              </w:rPr>
              <w:t xml:space="preserve">Nigeria Society of Engineering Technicians (NISET)  </w:t>
            </w:r>
          </w:p>
          <w:p w:rsidR="005C6085" w:rsidRPr="005C6085" w:rsidRDefault="005C6085" w:rsidP="005C6085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5C6085">
              <w:rPr>
                <w:sz w:val="24"/>
                <w:szCs w:val="24"/>
              </w:rPr>
              <w:t xml:space="preserve">Nigerian Association of Technologist in Engineering (NATE)  </w:t>
            </w:r>
          </w:p>
          <w:p w:rsidR="005C6085" w:rsidRPr="000B3CE3" w:rsidRDefault="005C6085" w:rsidP="000B3CE3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 w:rsidRPr="005C6085">
              <w:rPr>
                <w:sz w:val="24"/>
                <w:szCs w:val="24"/>
              </w:rPr>
              <w:t>The Council for the Regulation of Engineering in Nigeria (COREN</w:t>
            </w:r>
            <w:r w:rsidRPr="005C6085">
              <w:rPr>
                <w:b/>
                <w:sz w:val="24"/>
                <w:szCs w:val="24"/>
              </w:rPr>
              <w:t xml:space="preserve">) </w:t>
            </w:r>
            <w:r w:rsidRPr="005C6085">
              <w:rPr>
                <w:sz w:val="24"/>
                <w:szCs w:val="24"/>
              </w:rPr>
              <w:t>Practicing License</w:t>
            </w:r>
            <w:r w:rsidRPr="005C6085">
              <w:rPr>
                <w:b/>
                <w:sz w:val="24"/>
                <w:szCs w:val="24"/>
              </w:rPr>
              <w:t xml:space="preserve"> </w:t>
            </w:r>
          </w:p>
          <w:p w:rsidR="005C6085" w:rsidRPr="005C6085" w:rsidRDefault="005C6085" w:rsidP="00326ADF">
            <w:pPr>
              <w:contextualSpacing w:val="0"/>
              <w:rPr>
                <w:b/>
                <w:sz w:val="24"/>
                <w:szCs w:val="24"/>
              </w:rPr>
            </w:pPr>
          </w:p>
          <w:p w:rsidR="00326ADF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------------------------------------CERTIFICATIONS-----------------------------------------</w:t>
            </w:r>
          </w:p>
          <w:p w:rsidR="005C6085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</w:p>
          <w:p w:rsidR="0085463E" w:rsidRDefault="005C6085" w:rsidP="005C6085">
            <w:pPr>
              <w:numPr>
                <w:ilvl w:val="0"/>
                <w:numId w:val="15"/>
              </w:numPr>
              <w:spacing w:after="36" w:line="259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VIVOTEK Certified Support Professional</w:t>
            </w:r>
            <w:r w:rsidR="0085463E">
              <w:rPr>
                <w:sz w:val="24"/>
                <w:szCs w:val="24"/>
              </w:rPr>
              <w:t xml:space="preserve"> (Foundation) – 2023.</w:t>
            </w:r>
            <w:r w:rsidR="0085463E" w:rsidRPr="005C6085">
              <w:rPr>
                <w:sz w:val="24"/>
                <w:szCs w:val="24"/>
              </w:rPr>
              <w:t xml:space="preserve"> </w:t>
            </w:r>
            <w:r w:rsidR="003D39F8">
              <w:rPr>
                <w:sz w:val="24"/>
                <w:szCs w:val="24"/>
              </w:rPr>
              <w:t xml:space="preserve"> VIVOTEK INC </w:t>
            </w:r>
            <w:r w:rsidR="000B3CE3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5C6085" w:rsidRPr="005C6085" w:rsidRDefault="0085463E" w:rsidP="005C6085">
            <w:pPr>
              <w:numPr>
                <w:ilvl w:val="0"/>
                <w:numId w:val="15"/>
              </w:numPr>
              <w:spacing w:after="36" w:line="259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Front End Development – 2023.</w:t>
            </w:r>
            <w:r w:rsidR="00F1585C">
              <w:rPr>
                <w:sz w:val="24"/>
                <w:szCs w:val="24"/>
              </w:rPr>
              <w:t xml:space="preserve">  SkillUP-</w:t>
            </w:r>
            <w:r>
              <w:rPr>
                <w:sz w:val="24"/>
                <w:szCs w:val="24"/>
              </w:rPr>
              <w:t xml:space="preserve"> Simplilearn</w:t>
            </w:r>
            <w:r w:rsidR="000B3C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0B3CE3">
              <w:rPr>
                <w:sz w:val="24"/>
                <w:szCs w:val="24"/>
              </w:rPr>
              <w:t xml:space="preserve"> </w:t>
            </w:r>
          </w:p>
          <w:p w:rsidR="005C6085" w:rsidRPr="005C6085" w:rsidRDefault="003D39F8" w:rsidP="005C6085">
            <w:pPr>
              <w:numPr>
                <w:ilvl w:val="0"/>
                <w:numId w:val="15"/>
              </w:numPr>
              <w:spacing w:after="53" w:line="247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Duolingo English Test </w:t>
            </w:r>
            <w:r w:rsidR="0085463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2022</w:t>
            </w:r>
            <w:r w:rsidR="0085463E">
              <w:rPr>
                <w:sz w:val="24"/>
                <w:szCs w:val="24"/>
              </w:rPr>
              <w:t>.</w:t>
            </w:r>
            <w:r w:rsidR="005C6085" w:rsidRPr="005C6085">
              <w:rPr>
                <w:sz w:val="24"/>
                <w:szCs w:val="24"/>
              </w:rPr>
              <w:t xml:space="preserve">  </w:t>
            </w:r>
            <w:r w:rsidR="00F1585C">
              <w:rPr>
                <w:sz w:val="24"/>
                <w:szCs w:val="24"/>
              </w:rPr>
              <w:t>Duolingo.</w:t>
            </w:r>
          </w:p>
          <w:p w:rsidR="005C6085" w:rsidRPr="005C6085" w:rsidRDefault="005C6085" w:rsidP="0085463E">
            <w:pPr>
              <w:spacing w:after="53" w:line="247" w:lineRule="auto"/>
              <w:ind w:left="446"/>
              <w:jc w:val="both"/>
              <w:rPr>
                <w:sz w:val="24"/>
                <w:szCs w:val="24"/>
              </w:rPr>
            </w:pPr>
          </w:p>
          <w:p w:rsidR="00F1585C" w:rsidRDefault="00F1585C" w:rsidP="00F1585C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------------------------------------ACTIVITIES------------------------------------------------</w:t>
            </w:r>
          </w:p>
          <w:p w:rsidR="00F1585C" w:rsidRDefault="00D97CF2" w:rsidP="00F1585C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tech enthusiast, I love high definition graphic video games </w:t>
            </w:r>
            <w:r w:rsidR="000408DA">
              <w:rPr>
                <w:sz w:val="24"/>
                <w:szCs w:val="24"/>
              </w:rPr>
              <w:t>like: PS konami-football, Mission impossible, Mortal combat etc. At my leisure time, I relax with great video games, watching wrestling or football.</w:t>
            </w:r>
          </w:p>
          <w:p w:rsidR="000408DA" w:rsidRDefault="000408DA" w:rsidP="00F1585C">
            <w:pPr>
              <w:contextualSpacing w:val="0"/>
              <w:rPr>
                <w:sz w:val="24"/>
                <w:szCs w:val="24"/>
              </w:rPr>
            </w:pPr>
          </w:p>
          <w:p w:rsidR="000408DA" w:rsidRDefault="000408DA" w:rsidP="000408DA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------------------------------------LANGUAGES----------------------------------------------</w:t>
            </w:r>
          </w:p>
          <w:p w:rsidR="000408DA" w:rsidRDefault="00E356A7" w:rsidP="000408D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Ibo: Native Language.</w:t>
            </w:r>
          </w:p>
          <w:p w:rsidR="00E356A7" w:rsidRDefault="00E356A7" w:rsidP="000408D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356A7" w:rsidRDefault="00E356A7" w:rsidP="00E356A7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English: Official Language.</w:t>
            </w:r>
          </w:p>
          <w:p w:rsidR="00E356A7" w:rsidRDefault="00E356A7" w:rsidP="00E356A7">
            <w:pPr>
              <w:contextualSpacing w:val="0"/>
              <w:rPr>
                <w:sz w:val="24"/>
                <w:szCs w:val="24"/>
              </w:rPr>
            </w:pPr>
          </w:p>
          <w:p w:rsidR="00E356A7" w:rsidRDefault="00E356A7" w:rsidP="00E356A7">
            <w:pPr>
              <w:contextualSpacing w:val="0"/>
              <w:rPr>
                <w:sz w:val="24"/>
                <w:szCs w:val="24"/>
              </w:rPr>
            </w:pPr>
          </w:p>
          <w:p w:rsidR="00E356A7" w:rsidRDefault="00E356A7" w:rsidP="00E356A7">
            <w:pPr>
              <w:contextualSpacing w:val="0"/>
              <w:rPr>
                <w:sz w:val="24"/>
                <w:szCs w:val="24"/>
              </w:rPr>
            </w:pPr>
          </w:p>
          <w:p w:rsidR="00E356A7" w:rsidRPr="00E356A7" w:rsidRDefault="00E356A7" w:rsidP="00E356A7">
            <w:pPr>
              <w:ind w:right="1413"/>
              <w:rPr>
                <w:b/>
                <w:sz w:val="24"/>
                <w:szCs w:val="24"/>
              </w:rPr>
            </w:pPr>
            <w:r w:rsidRPr="00E356A7">
              <w:rPr>
                <w:b/>
                <w:sz w:val="24"/>
                <w:szCs w:val="24"/>
              </w:rPr>
              <w:t>REFEREE:</w:t>
            </w:r>
          </w:p>
          <w:p w:rsidR="00E356A7" w:rsidRPr="00E356A7" w:rsidRDefault="00E356A7" w:rsidP="00E356A7">
            <w:pPr>
              <w:ind w:right="1413"/>
              <w:rPr>
                <w:sz w:val="24"/>
                <w:szCs w:val="24"/>
              </w:rPr>
            </w:pPr>
            <w:r w:rsidRPr="00E356A7">
              <w:rPr>
                <w:sz w:val="24"/>
                <w:szCs w:val="24"/>
              </w:rPr>
              <w:t>Engr. Maduagwu Augustine</w:t>
            </w:r>
          </w:p>
          <w:p w:rsidR="00E356A7" w:rsidRPr="00E356A7" w:rsidRDefault="00E356A7" w:rsidP="00E356A7">
            <w:pPr>
              <w:ind w:right="1413"/>
              <w:rPr>
                <w:sz w:val="24"/>
                <w:szCs w:val="24"/>
              </w:rPr>
            </w:pPr>
            <w:r w:rsidRPr="00E356A7">
              <w:rPr>
                <w:sz w:val="24"/>
                <w:szCs w:val="24"/>
              </w:rPr>
              <w:t>Project Manager, Mundial Engineering Ltd.</w:t>
            </w:r>
          </w:p>
          <w:p w:rsidR="00E356A7" w:rsidRPr="00E356A7" w:rsidRDefault="00E356A7" w:rsidP="00E356A7">
            <w:pPr>
              <w:ind w:right="1413"/>
              <w:rPr>
                <w:sz w:val="24"/>
                <w:szCs w:val="24"/>
              </w:rPr>
            </w:pPr>
            <w:r w:rsidRPr="00E356A7">
              <w:rPr>
                <w:sz w:val="24"/>
                <w:szCs w:val="24"/>
              </w:rPr>
              <w:t>Contact: +2348034619140</w:t>
            </w:r>
          </w:p>
          <w:p w:rsidR="00E356A7" w:rsidRPr="00E356A7" w:rsidRDefault="00E356A7" w:rsidP="00E356A7">
            <w:pPr>
              <w:spacing w:line="480" w:lineRule="auto"/>
              <w:ind w:right="1413"/>
              <w:rPr>
                <w:sz w:val="24"/>
                <w:szCs w:val="24"/>
              </w:rPr>
            </w:pPr>
            <w:r w:rsidRPr="00E356A7">
              <w:rPr>
                <w:sz w:val="24"/>
                <w:szCs w:val="24"/>
              </w:rPr>
              <w:t xml:space="preserve">E-mail: </w:t>
            </w:r>
            <w:hyperlink r:id="rId7" w:history="1">
              <w:r w:rsidRPr="00E356A7">
                <w:rPr>
                  <w:rStyle w:val="Hyperlink"/>
                  <w:sz w:val="24"/>
                  <w:szCs w:val="24"/>
                </w:rPr>
                <w:t>a.maduagwu@mundialengineering.com</w:t>
              </w:r>
            </w:hyperlink>
          </w:p>
          <w:p w:rsidR="00E356A7" w:rsidRPr="00E356A7" w:rsidRDefault="00E356A7" w:rsidP="00E356A7">
            <w:pPr>
              <w:spacing w:line="480" w:lineRule="auto"/>
              <w:ind w:right="1413"/>
              <w:rPr>
                <w:color w:val="2C5C85" w:themeColor="hyperlink"/>
                <w:sz w:val="24"/>
                <w:szCs w:val="24"/>
                <w:u w:val="single"/>
              </w:rPr>
            </w:pPr>
          </w:p>
          <w:p w:rsidR="00E356A7" w:rsidRPr="00D97CF2" w:rsidRDefault="00E356A7" w:rsidP="00E356A7">
            <w:pPr>
              <w:contextualSpacing w:val="0"/>
              <w:rPr>
                <w:sz w:val="24"/>
                <w:szCs w:val="24"/>
              </w:rPr>
            </w:pPr>
          </w:p>
          <w:p w:rsidR="00E356A7" w:rsidRPr="00D97CF2" w:rsidRDefault="00E356A7" w:rsidP="000408DA">
            <w:pPr>
              <w:contextualSpacing w:val="0"/>
              <w:rPr>
                <w:sz w:val="24"/>
                <w:szCs w:val="24"/>
              </w:rPr>
            </w:pPr>
          </w:p>
          <w:p w:rsidR="005C6085" w:rsidRPr="005C6085" w:rsidRDefault="005C6085" w:rsidP="005C6085">
            <w:pPr>
              <w:contextualSpacing w:val="0"/>
              <w:rPr>
                <w:b/>
                <w:sz w:val="24"/>
                <w:szCs w:val="24"/>
              </w:rPr>
            </w:pPr>
          </w:p>
          <w:p w:rsidR="005C6085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</w:p>
          <w:p w:rsidR="005C6085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</w:t>
            </w:r>
          </w:p>
          <w:p w:rsidR="005C6085" w:rsidRDefault="005C6085" w:rsidP="00326ADF">
            <w:pPr>
              <w:contextualSpacing w:val="0"/>
              <w:rPr>
                <w:b/>
                <w:sz w:val="32"/>
                <w:szCs w:val="32"/>
              </w:rPr>
            </w:pPr>
          </w:p>
          <w:p w:rsidR="00FE1FBF" w:rsidRPr="00FE1FBF" w:rsidRDefault="00FE1FBF" w:rsidP="005C6085">
            <w:pPr>
              <w:ind w:right="1413"/>
              <w:rPr>
                <w:sz w:val="24"/>
                <w:szCs w:val="24"/>
              </w:rPr>
            </w:pPr>
          </w:p>
          <w:p w:rsidR="00FE1FBF" w:rsidRPr="00C3295E" w:rsidRDefault="00FE1FBF" w:rsidP="00C3295E">
            <w:pPr>
              <w:contextualSpacing w:val="0"/>
              <w:rPr>
                <w:sz w:val="32"/>
                <w:szCs w:val="32"/>
              </w:rPr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006" w:rsidRDefault="00FF3006" w:rsidP="0068194B">
      <w:r>
        <w:separator/>
      </w:r>
    </w:p>
    <w:p w:rsidR="00FF3006" w:rsidRDefault="00FF3006"/>
    <w:p w:rsidR="00FF3006" w:rsidRDefault="00FF3006"/>
  </w:endnote>
  <w:endnote w:type="continuationSeparator" w:id="0">
    <w:p w:rsidR="00FF3006" w:rsidRDefault="00FF3006" w:rsidP="0068194B">
      <w:r>
        <w:continuationSeparator/>
      </w:r>
    </w:p>
    <w:p w:rsidR="00FF3006" w:rsidRDefault="00FF3006"/>
    <w:p w:rsidR="00FF3006" w:rsidRDefault="00FF3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13C" w:rsidRDefault="009F61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C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006" w:rsidRDefault="00FF3006" w:rsidP="0068194B">
      <w:r>
        <w:separator/>
      </w:r>
    </w:p>
    <w:p w:rsidR="00FF3006" w:rsidRDefault="00FF3006"/>
    <w:p w:rsidR="00FF3006" w:rsidRDefault="00FF3006"/>
  </w:footnote>
  <w:footnote w:type="continuationSeparator" w:id="0">
    <w:p w:rsidR="00FF3006" w:rsidRDefault="00FF3006" w:rsidP="0068194B">
      <w:r>
        <w:continuationSeparator/>
      </w:r>
    </w:p>
    <w:p w:rsidR="00FF3006" w:rsidRDefault="00FF3006"/>
    <w:p w:rsidR="00FF3006" w:rsidRDefault="00FF30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3C" w:rsidRPr="004E01EB" w:rsidRDefault="009F613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36A79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2717B9"/>
    <w:multiLevelType w:val="hybridMultilevel"/>
    <w:tmpl w:val="AC861E6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D3B5BEE"/>
    <w:multiLevelType w:val="hybridMultilevel"/>
    <w:tmpl w:val="01E032B4"/>
    <w:lvl w:ilvl="0" w:tplc="88221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992C6F"/>
    <w:multiLevelType w:val="hybridMultilevel"/>
    <w:tmpl w:val="9FBA0AC8"/>
    <w:lvl w:ilvl="0" w:tplc="053AF8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D74F9"/>
    <w:multiLevelType w:val="hybridMultilevel"/>
    <w:tmpl w:val="8EE2FC42"/>
    <w:lvl w:ilvl="0" w:tplc="053AF8E2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826CDE">
      <w:start w:val="1"/>
      <w:numFmt w:val="bullet"/>
      <w:lvlText w:val="o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6CD72E">
      <w:start w:val="1"/>
      <w:numFmt w:val="bullet"/>
      <w:lvlText w:val="▪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F04086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54D12C">
      <w:start w:val="1"/>
      <w:numFmt w:val="bullet"/>
      <w:lvlText w:val="o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CA3498">
      <w:start w:val="1"/>
      <w:numFmt w:val="bullet"/>
      <w:lvlText w:val="▪"/>
      <w:lvlJc w:val="left"/>
      <w:pPr>
        <w:ind w:left="4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8A4738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FCDEF0">
      <w:start w:val="1"/>
      <w:numFmt w:val="bullet"/>
      <w:lvlText w:val="o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245DF8">
      <w:start w:val="1"/>
      <w:numFmt w:val="bullet"/>
      <w:lvlText w:val="▪"/>
      <w:lvlJc w:val="left"/>
      <w:pPr>
        <w:ind w:left="6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10"/>
    <w:rsid w:val="000001EF"/>
    <w:rsid w:val="00000E62"/>
    <w:rsid w:val="00007322"/>
    <w:rsid w:val="00007728"/>
    <w:rsid w:val="00024584"/>
    <w:rsid w:val="00024730"/>
    <w:rsid w:val="000408DA"/>
    <w:rsid w:val="00055E95"/>
    <w:rsid w:val="0007021F"/>
    <w:rsid w:val="000B2BA5"/>
    <w:rsid w:val="000B3CE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2BC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E50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ADF"/>
    <w:rsid w:val="00336056"/>
    <w:rsid w:val="003544E1"/>
    <w:rsid w:val="00366398"/>
    <w:rsid w:val="003A0632"/>
    <w:rsid w:val="003A30E5"/>
    <w:rsid w:val="003A39AC"/>
    <w:rsid w:val="003A6ADF"/>
    <w:rsid w:val="003B5928"/>
    <w:rsid w:val="003D380F"/>
    <w:rsid w:val="003D39F8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59A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085"/>
    <w:rsid w:val="005D1F65"/>
    <w:rsid w:val="005D3CA7"/>
    <w:rsid w:val="005D4CC1"/>
    <w:rsid w:val="005F4B91"/>
    <w:rsid w:val="005F55D2"/>
    <w:rsid w:val="0062312F"/>
    <w:rsid w:val="00625F2C"/>
    <w:rsid w:val="006337EE"/>
    <w:rsid w:val="006618E9"/>
    <w:rsid w:val="006702B6"/>
    <w:rsid w:val="0068194B"/>
    <w:rsid w:val="00692703"/>
    <w:rsid w:val="006A1962"/>
    <w:rsid w:val="006B3542"/>
    <w:rsid w:val="006B5D48"/>
    <w:rsid w:val="006B7D7B"/>
    <w:rsid w:val="006C1A5E"/>
    <w:rsid w:val="006E1507"/>
    <w:rsid w:val="00712D8B"/>
    <w:rsid w:val="007273B7"/>
    <w:rsid w:val="00733E0A"/>
    <w:rsid w:val="0074403D"/>
    <w:rsid w:val="007468E5"/>
    <w:rsid w:val="00746D44"/>
    <w:rsid w:val="007538DC"/>
    <w:rsid w:val="00757803"/>
    <w:rsid w:val="00761DD7"/>
    <w:rsid w:val="0079206B"/>
    <w:rsid w:val="00796076"/>
    <w:rsid w:val="007C0566"/>
    <w:rsid w:val="007C606B"/>
    <w:rsid w:val="007E6A61"/>
    <w:rsid w:val="00801140"/>
    <w:rsid w:val="00803404"/>
    <w:rsid w:val="00834955"/>
    <w:rsid w:val="0085463E"/>
    <w:rsid w:val="00855B59"/>
    <w:rsid w:val="00860461"/>
    <w:rsid w:val="0086487C"/>
    <w:rsid w:val="00870B20"/>
    <w:rsid w:val="008829F8"/>
    <w:rsid w:val="00885897"/>
    <w:rsid w:val="008A6538"/>
    <w:rsid w:val="008C7056"/>
    <w:rsid w:val="008E778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0A10"/>
    <w:rsid w:val="009510E7"/>
    <w:rsid w:val="00952C89"/>
    <w:rsid w:val="009571D8"/>
    <w:rsid w:val="00960791"/>
    <w:rsid w:val="009650EA"/>
    <w:rsid w:val="0097583F"/>
    <w:rsid w:val="0097790C"/>
    <w:rsid w:val="0098506E"/>
    <w:rsid w:val="009A44CE"/>
    <w:rsid w:val="009B6923"/>
    <w:rsid w:val="009C4DFC"/>
    <w:rsid w:val="009D44F8"/>
    <w:rsid w:val="009E3160"/>
    <w:rsid w:val="009F220C"/>
    <w:rsid w:val="009F3B05"/>
    <w:rsid w:val="009F4931"/>
    <w:rsid w:val="009F613C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C05"/>
    <w:rsid w:val="00A755E8"/>
    <w:rsid w:val="00A866EF"/>
    <w:rsid w:val="00A93A5D"/>
    <w:rsid w:val="00A97E61"/>
    <w:rsid w:val="00AB32F8"/>
    <w:rsid w:val="00AB610B"/>
    <w:rsid w:val="00AD360E"/>
    <w:rsid w:val="00AD40FB"/>
    <w:rsid w:val="00AD782D"/>
    <w:rsid w:val="00AE7650"/>
    <w:rsid w:val="00B10EBE"/>
    <w:rsid w:val="00B236F1"/>
    <w:rsid w:val="00B3141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0B78"/>
    <w:rsid w:val="00BD431F"/>
    <w:rsid w:val="00BE423E"/>
    <w:rsid w:val="00BF61AC"/>
    <w:rsid w:val="00BF786A"/>
    <w:rsid w:val="00C3295E"/>
    <w:rsid w:val="00C47FA6"/>
    <w:rsid w:val="00C51FC5"/>
    <w:rsid w:val="00C57FC6"/>
    <w:rsid w:val="00C66A7D"/>
    <w:rsid w:val="00C779DA"/>
    <w:rsid w:val="00C814F7"/>
    <w:rsid w:val="00CA4B4D"/>
    <w:rsid w:val="00CB35C3"/>
    <w:rsid w:val="00CD1F5F"/>
    <w:rsid w:val="00CD323D"/>
    <w:rsid w:val="00CE4030"/>
    <w:rsid w:val="00CE64B3"/>
    <w:rsid w:val="00CF1A49"/>
    <w:rsid w:val="00CF5D3B"/>
    <w:rsid w:val="00D0630C"/>
    <w:rsid w:val="00D243A9"/>
    <w:rsid w:val="00D305E5"/>
    <w:rsid w:val="00D37CD3"/>
    <w:rsid w:val="00D66A52"/>
    <w:rsid w:val="00D66EFA"/>
    <w:rsid w:val="00D72A2D"/>
    <w:rsid w:val="00D9521A"/>
    <w:rsid w:val="00D97CF2"/>
    <w:rsid w:val="00DA3914"/>
    <w:rsid w:val="00DA59AA"/>
    <w:rsid w:val="00DB6915"/>
    <w:rsid w:val="00DB7E1E"/>
    <w:rsid w:val="00DC1B78"/>
    <w:rsid w:val="00DC2A2F"/>
    <w:rsid w:val="00DC309C"/>
    <w:rsid w:val="00DC600B"/>
    <w:rsid w:val="00DC76DD"/>
    <w:rsid w:val="00DD1A55"/>
    <w:rsid w:val="00DD273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6A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85C"/>
    <w:rsid w:val="00F24851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FBF"/>
    <w:rsid w:val="00FE55A2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37C7E"/>
  <w15:chartTrackingRefBased/>
  <w15:docId w15:val="{72370147-5A7C-4B44-BB86-E491808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maduagwu@mundialengineer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%20S.%20ARINZ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D8EBAE5DB44FBDA08C6349CEAB7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4401-9DBA-42F5-890C-CB2F54697B0B}"/>
      </w:docPartPr>
      <w:docPartBody>
        <w:p w:rsidR="00D45229" w:rsidRDefault="00B9523C">
          <w:pPr>
            <w:pStyle w:val="42D8EBAE5DB44FBDA08C6349CEAB710B"/>
          </w:pPr>
          <w:r w:rsidRPr="00CF1A49">
            <w:t>·</w:t>
          </w:r>
        </w:p>
      </w:docPartBody>
    </w:docPart>
    <w:docPart>
      <w:docPartPr>
        <w:name w:val="3DAF489FB7E04A66859513C3AE630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A238C-C1B8-4FB0-A4A0-05344851FD36}"/>
      </w:docPartPr>
      <w:docPartBody>
        <w:p w:rsidR="00D45229" w:rsidRDefault="00B9523C">
          <w:pPr>
            <w:pStyle w:val="3DAF489FB7E04A66859513C3AE63035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3C"/>
    <w:rsid w:val="001D7BBC"/>
    <w:rsid w:val="001E1BE7"/>
    <w:rsid w:val="002B2632"/>
    <w:rsid w:val="00B9523C"/>
    <w:rsid w:val="00D45229"/>
    <w:rsid w:val="00F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1C14CAC804A92A837960135FB284C">
    <w:name w:val="0D91C14CAC804A92A837960135FB284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4199AAD015F4179B1FE412CD039C1EC">
    <w:name w:val="F4199AAD015F4179B1FE412CD039C1EC"/>
  </w:style>
  <w:style w:type="paragraph" w:customStyle="1" w:styleId="CE199ABEE3C249859AEEF0E64EE08B5A">
    <w:name w:val="CE199ABEE3C249859AEEF0E64EE08B5A"/>
  </w:style>
  <w:style w:type="paragraph" w:customStyle="1" w:styleId="42D8EBAE5DB44FBDA08C6349CEAB710B">
    <w:name w:val="42D8EBAE5DB44FBDA08C6349CEAB710B"/>
  </w:style>
  <w:style w:type="paragraph" w:customStyle="1" w:styleId="C3934AFDD61643D3AF426F684DE4A086">
    <w:name w:val="C3934AFDD61643D3AF426F684DE4A086"/>
  </w:style>
  <w:style w:type="paragraph" w:customStyle="1" w:styleId="D59F10D9A88E4FC8813DAE87358EA875">
    <w:name w:val="D59F10D9A88E4FC8813DAE87358EA875"/>
  </w:style>
  <w:style w:type="paragraph" w:customStyle="1" w:styleId="3DAF489FB7E04A66859513C3AE63035F">
    <w:name w:val="3DAF489FB7E04A66859513C3AE63035F"/>
  </w:style>
  <w:style w:type="paragraph" w:customStyle="1" w:styleId="DACDFA86A72C45538219822B695D2C86">
    <w:name w:val="DACDFA86A72C45538219822B695D2C86"/>
  </w:style>
  <w:style w:type="paragraph" w:customStyle="1" w:styleId="4D122545790948AA9FAA6ADC9475CE0D">
    <w:name w:val="4D122545790948AA9FAA6ADC9475CE0D"/>
  </w:style>
  <w:style w:type="paragraph" w:customStyle="1" w:styleId="02DBF21749E14BB38C2A0E1AACE22FE9">
    <w:name w:val="02DBF21749E14BB38C2A0E1AACE22FE9"/>
  </w:style>
  <w:style w:type="paragraph" w:customStyle="1" w:styleId="BABB4AA07F52498A9A567010C94681AC">
    <w:name w:val="BABB4AA07F52498A9A567010C94681AC"/>
  </w:style>
  <w:style w:type="paragraph" w:customStyle="1" w:styleId="2E9F118801AA4B9E94153930138C6588">
    <w:name w:val="2E9F118801AA4B9E94153930138C6588"/>
  </w:style>
  <w:style w:type="paragraph" w:customStyle="1" w:styleId="7E176B6760B04C9FBA7DEFF3D861FCE9">
    <w:name w:val="7E176B6760B04C9FBA7DEFF3D861FCE9"/>
  </w:style>
  <w:style w:type="paragraph" w:customStyle="1" w:styleId="4AE980E0BF1947C29421043962542F0A">
    <w:name w:val="4AE980E0BF1947C29421043962542F0A"/>
  </w:style>
  <w:style w:type="paragraph" w:customStyle="1" w:styleId="2BD018C972B5471A83F86FA76E19A7C3">
    <w:name w:val="2BD018C972B5471A83F86FA76E19A7C3"/>
  </w:style>
  <w:style w:type="character" w:styleId="SubtleReference">
    <w:name w:val="Subtle Reference"/>
    <w:basedOn w:val="DefaultParagraphFont"/>
    <w:uiPriority w:val="10"/>
    <w:qFormat/>
    <w:rsid w:val="001D7BBC"/>
    <w:rPr>
      <w:b/>
      <w:caps w:val="0"/>
      <w:smallCaps/>
      <w:color w:val="595959" w:themeColor="text1" w:themeTint="A6"/>
    </w:rPr>
  </w:style>
  <w:style w:type="paragraph" w:customStyle="1" w:styleId="0B5CD9BB40304B2E8461FF3A0D205767">
    <w:name w:val="0B5CD9BB40304B2E8461FF3A0D205767"/>
  </w:style>
  <w:style w:type="paragraph" w:customStyle="1" w:styleId="44978FBD2CBE4769BD94D2A7BED844AC">
    <w:name w:val="44978FBD2CBE4769BD94D2A7BED844AC"/>
  </w:style>
  <w:style w:type="paragraph" w:customStyle="1" w:styleId="AB9964233EAF43198056660AC8DE7DDD">
    <w:name w:val="AB9964233EAF43198056660AC8DE7DDD"/>
  </w:style>
  <w:style w:type="paragraph" w:customStyle="1" w:styleId="2B86EF1256464664ADB025BD8906066E">
    <w:name w:val="2B86EF1256464664ADB025BD8906066E"/>
  </w:style>
  <w:style w:type="paragraph" w:customStyle="1" w:styleId="15F7DF35BF0F4EFF945488CCE70F53EB">
    <w:name w:val="15F7DF35BF0F4EFF945488CCE70F53EB"/>
  </w:style>
  <w:style w:type="paragraph" w:customStyle="1" w:styleId="3647726EA29A4E5797A5715733C6E1E3">
    <w:name w:val="3647726EA29A4E5797A5715733C6E1E3"/>
  </w:style>
  <w:style w:type="paragraph" w:customStyle="1" w:styleId="18BE771BAD9B461CAC6E9107CA20C44B">
    <w:name w:val="18BE771BAD9B461CAC6E9107CA20C44B"/>
  </w:style>
  <w:style w:type="paragraph" w:customStyle="1" w:styleId="6FCD91C49D5E45C78611A5CA333DDF30">
    <w:name w:val="6FCD91C49D5E45C78611A5CA333DDF30"/>
  </w:style>
  <w:style w:type="paragraph" w:customStyle="1" w:styleId="AC7AF9A0DCE04DDABC8BD1465F7C3B01">
    <w:name w:val="AC7AF9A0DCE04DDABC8BD1465F7C3B01"/>
  </w:style>
  <w:style w:type="paragraph" w:customStyle="1" w:styleId="F986388B08EF432AB4C384BE48521DE1">
    <w:name w:val="F986388B08EF432AB4C384BE48521DE1"/>
  </w:style>
  <w:style w:type="paragraph" w:customStyle="1" w:styleId="16558E72E2E84CB6B6142C4B2ADB1316">
    <w:name w:val="16558E72E2E84CB6B6142C4B2ADB1316"/>
  </w:style>
  <w:style w:type="paragraph" w:customStyle="1" w:styleId="AFEFF20C638B44268FFD8C8306DF04FD">
    <w:name w:val="AFEFF20C638B44268FFD8C8306DF04FD"/>
  </w:style>
  <w:style w:type="paragraph" w:customStyle="1" w:styleId="00C93B44C0C14037BD3922E09616AB0B">
    <w:name w:val="00C93B44C0C14037BD3922E09616AB0B"/>
  </w:style>
  <w:style w:type="paragraph" w:customStyle="1" w:styleId="8DC68F5EA3AF42CE987109C30D9FCCE8">
    <w:name w:val="8DC68F5EA3AF42CE987109C30D9FCCE8"/>
  </w:style>
  <w:style w:type="paragraph" w:customStyle="1" w:styleId="EE47A51464114D24806E5E55842F520C">
    <w:name w:val="EE47A51464114D24806E5E55842F520C"/>
  </w:style>
  <w:style w:type="paragraph" w:customStyle="1" w:styleId="B6619D7C566647989E55709A9F136423">
    <w:name w:val="B6619D7C566647989E55709A9F136423"/>
  </w:style>
  <w:style w:type="paragraph" w:customStyle="1" w:styleId="FEDD5B4C78DA4C7DAA9B2A8DD10251CF">
    <w:name w:val="FEDD5B4C78DA4C7DAA9B2A8DD10251CF"/>
  </w:style>
  <w:style w:type="paragraph" w:customStyle="1" w:styleId="55B96EAE654F4AD99E5B7C31D0F10F8C">
    <w:name w:val="55B96EAE654F4AD99E5B7C31D0F10F8C"/>
  </w:style>
  <w:style w:type="paragraph" w:customStyle="1" w:styleId="DFEBF234B1EB4F1BA0D398E9DCA56C61">
    <w:name w:val="DFEBF234B1EB4F1BA0D398E9DCA56C61"/>
  </w:style>
  <w:style w:type="paragraph" w:customStyle="1" w:styleId="1AF45BDA9FBD4D2DBF222603DA0A0841">
    <w:name w:val="1AF45BDA9FBD4D2DBF222603DA0A0841"/>
  </w:style>
  <w:style w:type="paragraph" w:customStyle="1" w:styleId="F8C3EBCD6F034A51AB613414D75DEB2E">
    <w:name w:val="F8C3EBCD6F034A51AB613414D75DEB2E"/>
  </w:style>
  <w:style w:type="paragraph" w:customStyle="1" w:styleId="BF2E09E835D94148A515269BD690365D">
    <w:name w:val="BF2E09E835D94148A515269BD690365D"/>
  </w:style>
  <w:style w:type="paragraph" w:customStyle="1" w:styleId="2EDE85F055824B439FD6EAC134FC2C3F">
    <w:name w:val="2EDE85F055824B439FD6EAC134FC2C3F"/>
  </w:style>
  <w:style w:type="paragraph" w:customStyle="1" w:styleId="F802357F0DFD47CDA8B4ADAA717ACCFD">
    <w:name w:val="F802357F0DFD47CDA8B4ADAA717ACCFD"/>
  </w:style>
  <w:style w:type="paragraph" w:customStyle="1" w:styleId="D3F577E35E4D4C15823A6F9B2CE2BBEB">
    <w:name w:val="D3F577E35E4D4C15823A6F9B2CE2BBEB"/>
  </w:style>
  <w:style w:type="paragraph" w:customStyle="1" w:styleId="92C92471705045DA826348E8BF3FB4D3">
    <w:name w:val="92C92471705045DA826348E8BF3FB4D3"/>
  </w:style>
  <w:style w:type="paragraph" w:customStyle="1" w:styleId="33CDE5687B3D477D83C305CA4748C6BC">
    <w:name w:val="33CDE5687B3D477D83C305CA4748C6BC"/>
    <w:rsid w:val="00D45229"/>
  </w:style>
  <w:style w:type="paragraph" w:customStyle="1" w:styleId="53BDEF2182C24FC3ADA5B52E72FA7FFA">
    <w:name w:val="53BDEF2182C24FC3ADA5B52E72FA7FFA"/>
    <w:rsid w:val="00D45229"/>
  </w:style>
  <w:style w:type="paragraph" w:customStyle="1" w:styleId="99C6D2A53ED74642BD10D167EA9F1E08">
    <w:name w:val="99C6D2A53ED74642BD10D167EA9F1E08"/>
    <w:rsid w:val="00D45229"/>
  </w:style>
  <w:style w:type="paragraph" w:customStyle="1" w:styleId="B0DE575E159344DE97515412D0C777A6">
    <w:name w:val="B0DE575E159344DE97515412D0C777A6"/>
    <w:rsid w:val="00D45229"/>
  </w:style>
  <w:style w:type="paragraph" w:customStyle="1" w:styleId="31891B00E3C343E1804EFB2D1C103792">
    <w:name w:val="31891B00E3C343E1804EFB2D1C103792"/>
    <w:rsid w:val="00D45229"/>
  </w:style>
  <w:style w:type="paragraph" w:customStyle="1" w:styleId="27689F404C02423F86B80F8F40E09BD1">
    <w:name w:val="27689F404C02423F86B80F8F40E09BD1"/>
    <w:rsid w:val="00D45229"/>
  </w:style>
  <w:style w:type="paragraph" w:customStyle="1" w:styleId="EBC343D2926E47B98767770B02290BE7">
    <w:name w:val="EBC343D2926E47B98767770B02290BE7"/>
    <w:rsid w:val="00D45229"/>
  </w:style>
  <w:style w:type="paragraph" w:customStyle="1" w:styleId="94B7F689BB9C44B0985F3F8041C6DE3D">
    <w:name w:val="94B7F689BB9C44B0985F3F8041C6DE3D"/>
    <w:rsid w:val="00D45229"/>
  </w:style>
  <w:style w:type="paragraph" w:customStyle="1" w:styleId="F780FCFE35CF4BA19D32C864844CAA39">
    <w:name w:val="F780FCFE35CF4BA19D32C864844CAA39"/>
    <w:rsid w:val="00D45229"/>
  </w:style>
  <w:style w:type="paragraph" w:customStyle="1" w:styleId="E5BF6D673FA64D63BACB55CA494960EE">
    <w:name w:val="E5BF6D673FA64D63BACB55CA494960EE"/>
    <w:rsid w:val="00D45229"/>
  </w:style>
  <w:style w:type="paragraph" w:customStyle="1" w:styleId="10717787D7E44D5CA45978FB9C84698C">
    <w:name w:val="10717787D7E44D5CA45978FB9C84698C"/>
    <w:rsid w:val="00D45229"/>
  </w:style>
  <w:style w:type="paragraph" w:customStyle="1" w:styleId="08B03691D5FA49A296A95F7F316DCE62">
    <w:name w:val="08B03691D5FA49A296A95F7F316DCE62"/>
    <w:rsid w:val="00D45229"/>
  </w:style>
  <w:style w:type="paragraph" w:customStyle="1" w:styleId="1C0F2DD45748410E87A15D6D3315F30D">
    <w:name w:val="1C0F2DD45748410E87A15D6D3315F30D"/>
    <w:rsid w:val="00D45229"/>
  </w:style>
  <w:style w:type="paragraph" w:customStyle="1" w:styleId="342112D9745A408A9020DC0149E5503D">
    <w:name w:val="342112D9745A408A9020DC0149E5503D"/>
    <w:rsid w:val="00D45229"/>
  </w:style>
  <w:style w:type="paragraph" w:customStyle="1" w:styleId="8455175CE6F842058E8B82C1B21E6EED">
    <w:name w:val="8455175CE6F842058E8B82C1B21E6EED"/>
    <w:rsid w:val="00D45229"/>
  </w:style>
  <w:style w:type="paragraph" w:customStyle="1" w:styleId="8D59B3DD16C94531A26E92DD06A567DC">
    <w:name w:val="8D59B3DD16C94531A26E92DD06A567DC"/>
    <w:rsid w:val="00D45229"/>
  </w:style>
  <w:style w:type="paragraph" w:customStyle="1" w:styleId="20B8E4F80100472CB2EF91439404CFB3">
    <w:name w:val="20B8E4F80100472CB2EF91439404CFB3"/>
    <w:rsid w:val="00D45229"/>
  </w:style>
  <w:style w:type="paragraph" w:customStyle="1" w:styleId="50F7E59E7F2D4A6EB1AD655851C0AF79">
    <w:name w:val="50F7E59E7F2D4A6EB1AD655851C0AF79"/>
    <w:rsid w:val="00D45229"/>
  </w:style>
  <w:style w:type="paragraph" w:customStyle="1" w:styleId="F98B986726F74F5896E0D484A9D541B9">
    <w:name w:val="F98B986726F74F5896E0D484A9D541B9"/>
    <w:rsid w:val="00D45229"/>
  </w:style>
  <w:style w:type="paragraph" w:customStyle="1" w:styleId="2777A48BA171417B876A7CA4601DC588">
    <w:name w:val="2777A48BA171417B876A7CA4601DC588"/>
    <w:rsid w:val="00D45229"/>
  </w:style>
  <w:style w:type="paragraph" w:customStyle="1" w:styleId="D9D946EC8F0240A7BE0766F1E05A8664">
    <w:name w:val="D9D946EC8F0240A7BE0766F1E05A8664"/>
    <w:rsid w:val="00D45229"/>
  </w:style>
  <w:style w:type="paragraph" w:customStyle="1" w:styleId="ED70AD1DFD894639B8F0A308956238E0">
    <w:name w:val="ED70AD1DFD894639B8F0A308956238E0"/>
    <w:rsid w:val="00D45229"/>
  </w:style>
  <w:style w:type="paragraph" w:customStyle="1" w:styleId="28893B147D11486C82B4ACFBF7592379">
    <w:name w:val="28893B147D11486C82B4ACFBF7592379"/>
    <w:rsid w:val="00D45229"/>
  </w:style>
  <w:style w:type="paragraph" w:customStyle="1" w:styleId="CA43150E44744212A4A5900385BC65D1">
    <w:name w:val="CA43150E44744212A4A5900385BC65D1"/>
    <w:rsid w:val="00D45229"/>
  </w:style>
  <w:style w:type="paragraph" w:customStyle="1" w:styleId="317664CC9E224C32BAA14E87B5433CED">
    <w:name w:val="317664CC9E224C32BAA14E87B5433CED"/>
    <w:rsid w:val="00D45229"/>
  </w:style>
  <w:style w:type="paragraph" w:customStyle="1" w:styleId="38DC5D9BFF6C43A7BA8ADBC7277DF2FA">
    <w:name w:val="38DC5D9BFF6C43A7BA8ADBC7277DF2FA"/>
    <w:rsid w:val="00D45229"/>
  </w:style>
  <w:style w:type="paragraph" w:customStyle="1" w:styleId="28FC665450BF4731AA87B2B0E318159D">
    <w:name w:val="28FC665450BF4731AA87B2B0E318159D"/>
    <w:rsid w:val="00D45229"/>
  </w:style>
  <w:style w:type="paragraph" w:customStyle="1" w:styleId="958A79D48A5E4884B0151439D6F56968">
    <w:name w:val="958A79D48A5E4884B0151439D6F56968"/>
    <w:rsid w:val="00D45229"/>
  </w:style>
  <w:style w:type="paragraph" w:customStyle="1" w:styleId="6C6481D71E24437AB5E5001B11BA4F05">
    <w:name w:val="6C6481D71E24437AB5E5001B11BA4F05"/>
    <w:rsid w:val="00D45229"/>
  </w:style>
  <w:style w:type="paragraph" w:customStyle="1" w:styleId="767BD3AB1FE943FAA5F5F1F92E71735B">
    <w:name w:val="767BD3AB1FE943FAA5F5F1F92E71735B"/>
    <w:rsid w:val="00D45229"/>
  </w:style>
  <w:style w:type="paragraph" w:customStyle="1" w:styleId="9F2B403F74BE457680A8311564E2AF54">
    <w:name w:val="9F2B403F74BE457680A8311564E2AF54"/>
    <w:rsid w:val="00D45229"/>
  </w:style>
  <w:style w:type="paragraph" w:customStyle="1" w:styleId="2D7E3AEDEEF348B9A20AC25973B63A8E">
    <w:name w:val="2D7E3AEDEEF348B9A20AC25973B63A8E"/>
    <w:rsid w:val="00D45229"/>
  </w:style>
  <w:style w:type="paragraph" w:customStyle="1" w:styleId="D415FEFD1F1D4B589251EC00B48C321C">
    <w:name w:val="D415FEFD1F1D4B589251EC00B48C321C"/>
    <w:rsid w:val="00D45229"/>
  </w:style>
  <w:style w:type="paragraph" w:customStyle="1" w:styleId="57BEC6C7412E46FD9EF7DC3BB7EFB631">
    <w:name w:val="57BEC6C7412E46FD9EF7DC3BB7EFB631"/>
    <w:rsid w:val="00D45229"/>
  </w:style>
  <w:style w:type="paragraph" w:customStyle="1" w:styleId="BEFD5C8410604A13BD77EBEC6D282A83">
    <w:name w:val="BEFD5C8410604A13BD77EBEC6D282A83"/>
    <w:rsid w:val="00D45229"/>
  </w:style>
  <w:style w:type="paragraph" w:customStyle="1" w:styleId="50F465AA69B74C3CB7B4FB68BA286782">
    <w:name w:val="50F465AA69B74C3CB7B4FB68BA286782"/>
    <w:rsid w:val="00D45229"/>
  </w:style>
  <w:style w:type="paragraph" w:customStyle="1" w:styleId="1001DC7FD4604B70B3D65D559F46CB54">
    <w:name w:val="1001DC7FD4604B70B3D65D559F46CB54"/>
    <w:rsid w:val="00D45229"/>
  </w:style>
  <w:style w:type="paragraph" w:customStyle="1" w:styleId="4099AD4DBC75477CBDC41A3B7A266905">
    <w:name w:val="4099AD4DBC75477CBDC41A3B7A266905"/>
    <w:rsid w:val="00D45229"/>
  </w:style>
  <w:style w:type="paragraph" w:customStyle="1" w:styleId="F13325C0F34F456C9FDDEBD71B7FD7BE">
    <w:name w:val="F13325C0F34F456C9FDDEBD71B7FD7BE"/>
    <w:rsid w:val="00D45229"/>
  </w:style>
  <w:style w:type="paragraph" w:customStyle="1" w:styleId="573EA7B9658E4F909DAD6B0A689B682E">
    <w:name w:val="573EA7B9658E4F909DAD6B0A689B682E"/>
    <w:rsid w:val="00D45229"/>
  </w:style>
  <w:style w:type="paragraph" w:customStyle="1" w:styleId="5DEA3D6642C348DC99FD5C70873144F3">
    <w:name w:val="5DEA3D6642C348DC99FD5C70873144F3"/>
    <w:rsid w:val="001D7BBC"/>
  </w:style>
  <w:style w:type="paragraph" w:customStyle="1" w:styleId="FFEA9075397C4E8799ED91CEB3343E0D">
    <w:name w:val="FFEA9075397C4E8799ED91CEB3343E0D"/>
    <w:rsid w:val="001D7BBC"/>
  </w:style>
  <w:style w:type="paragraph" w:customStyle="1" w:styleId="0AC75EF64EAA4D3781D0CBFED6A96B91">
    <w:name w:val="0AC75EF64EAA4D3781D0CBFED6A96B91"/>
    <w:rsid w:val="001D7BBC"/>
  </w:style>
  <w:style w:type="paragraph" w:customStyle="1" w:styleId="2DB93467CC2B421D97E8EFB94D948BAF">
    <w:name w:val="2DB93467CC2B421D97E8EFB94D948BAF"/>
    <w:rsid w:val="001D7BBC"/>
  </w:style>
  <w:style w:type="paragraph" w:customStyle="1" w:styleId="EEFFB2DD47744430BF69017872D98C1A">
    <w:name w:val="EEFFB2DD47744430BF69017872D98C1A"/>
    <w:rsid w:val="001D7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429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S. ARINZE</dc:creator>
  <cp:keywords/>
  <dc:description/>
  <cp:lastModifiedBy>EMMANUEL S. ARINZE</cp:lastModifiedBy>
  <cp:revision>9</cp:revision>
  <dcterms:created xsi:type="dcterms:W3CDTF">2023-06-29T21:42:00Z</dcterms:created>
  <dcterms:modified xsi:type="dcterms:W3CDTF">2023-07-09T11:52:00Z</dcterms:modified>
  <cp:category/>
</cp:coreProperties>
</file>